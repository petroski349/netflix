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FD747" w14:textId="77777777" w:rsidR="002F5BED" w:rsidRPr="002F5BED" w:rsidRDefault="002F5BED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2F5BED">
        <w:rPr>
          <w:rFonts w:ascii="Segoe UI" w:hAnsi="Segoe UI" w:cs="Segoe UI"/>
          <w:b/>
          <w:bCs/>
          <w:iCs/>
          <w:sz w:val="24"/>
          <w:szCs w:val="24"/>
        </w:rPr>
        <w:t>Objetivo:</w:t>
      </w:r>
    </w:p>
    <w:p w14:paraId="50EAF074" w14:textId="59820756" w:rsidR="002F5BED" w:rsidRDefault="00414640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 xml:space="preserve">A partir dos conceitos e práticas sobre API apresentados em aula, usando a IDE </w:t>
      </w:r>
      <w:proofErr w:type="spellStart"/>
      <w:r w:rsidRPr="002F5BED">
        <w:rPr>
          <w:rFonts w:ascii="Segoe UI" w:hAnsi="Segoe UI" w:cs="Segoe UI"/>
          <w:bCs/>
          <w:iCs/>
          <w:sz w:val="24"/>
          <w:szCs w:val="24"/>
        </w:rPr>
        <w:t>VisualStudio</w:t>
      </w:r>
      <w:proofErr w:type="spellEnd"/>
      <w:r>
        <w:rPr>
          <w:rFonts w:ascii="Segoe UI" w:hAnsi="Segoe UI" w:cs="Segoe UI"/>
          <w:bCs/>
          <w:iCs/>
          <w:sz w:val="24"/>
          <w:szCs w:val="24"/>
        </w:rPr>
        <w:t xml:space="preserve"> 2022, crie um</w:t>
      </w:r>
      <w:r w:rsidRPr="002F5BED">
        <w:rPr>
          <w:rFonts w:ascii="Segoe UI" w:hAnsi="Segoe UI" w:cs="Segoe UI"/>
          <w:bCs/>
          <w:iCs/>
          <w:sz w:val="24"/>
          <w:szCs w:val="24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</w:rPr>
        <w:t>projeto</w:t>
      </w:r>
      <w:r w:rsidRPr="002F5BED">
        <w:rPr>
          <w:rFonts w:ascii="Segoe UI" w:hAnsi="Segoe UI" w:cs="Segoe UI"/>
          <w:bCs/>
          <w:iCs/>
          <w:sz w:val="24"/>
          <w:szCs w:val="24"/>
        </w:rPr>
        <w:t xml:space="preserve"> ASP.NET Core API</w:t>
      </w:r>
      <w:r w:rsidR="00507F01">
        <w:rPr>
          <w:rFonts w:ascii="Segoe UI" w:hAnsi="Segoe UI" w:cs="Segoe UI"/>
          <w:bCs/>
          <w:iCs/>
          <w:sz w:val="24"/>
          <w:szCs w:val="24"/>
        </w:rPr>
        <w:t xml:space="preserve"> (9)</w:t>
      </w:r>
      <w:r w:rsidRPr="002F5BED">
        <w:rPr>
          <w:rFonts w:ascii="Segoe UI" w:hAnsi="Segoe UI" w:cs="Segoe UI"/>
          <w:bCs/>
          <w:iCs/>
          <w:sz w:val="24"/>
          <w:szCs w:val="24"/>
        </w:rPr>
        <w:t xml:space="preserve"> no </w:t>
      </w:r>
      <w:r w:rsidR="00E4489C">
        <w:rPr>
          <w:rFonts w:ascii="Segoe UI" w:hAnsi="Segoe UI" w:cs="Segoe UI"/>
          <w:bCs/>
          <w:iCs/>
          <w:sz w:val="24"/>
          <w:szCs w:val="24"/>
        </w:rPr>
        <w:t xml:space="preserve">estilo </w:t>
      </w:r>
      <w:r w:rsidR="00BD305B">
        <w:rPr>
          <w:rFonts w:ascii="Segoe UI" w:hAnsi="Segoe UI" w:cs="Segoe UI"/>
          <w:bCs/>
          <w:iCs/>
          <w:sz w:val="24"/>
          <w:szCs w:val="24"/>
        </w:rPr>
        <w:t>NETFLIX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>.</w:t>
      </w:r>
    </w:p>
    <w:p w14:paraId="012F9458" w14:textId="77777777" w:rsidR="00414640" w:rsidRPr="002F5BED" w:rsidRDefault="00414640" w:rsidP="00414640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Durante a prova, todo tipo de recurso para consulta estará disponível.</w:t>
      </w:r>
    </w:p>
    <w:p w14:paraId="015662AA" w14:textId="77777777" w:rsidR="002F5BED" w:rsidRPr="002F5BED" w:rsidRDefault="002F5BED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2F5BED">
        <w:rPr>
          <w:rFonts w:ascii="Segoe UI" w:hAnsi="Segoe UI" w:cs="Segoe UI"/>
          <w:b/>
          <w:bCs/>
          <w:iCs/>
          <w:sz w:val="24"/>
          <w:szCs w:val="24"/>
        </w:rPr>
        <w:t>Requisitos técnicos:</w:t>
      </w:r>
    </w:p>
    <w:p w14:paraId="50B23DD7" w14:textId="7775C19A" w:rsidR="00BD305B" w:rsidRPr="002F5BED" w:rsidRDefault="00787955" w:rsidP="00BD305B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1</w:t>
      </w:r>
      <w:r w:rsidR="00BD305B" w:rsidRPr="002F5BED"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BD305B">
        <w:rPr>
          <w:rFonts w:ascii="Segoe UI" w:hAnsi="Segoe UI" w:cs="Segoe UI"/>
          <w:bCs/>
          <w:iCs/>
          <w:sz w:val="24"/>
          <w:szCs w:val="24"/>
        </w:rPr>
        <w:t>–</w:t>
      </w:r>
      <w:r w:rsidR="00370476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r w:rsidR="00BD305B">
        <w:rPr>
          <w:rFonts w:ascii="Segoe UI" w:hAnsi="Segoe UI" w:cs="Segoe UI"/>
          <w:bCs/>
          <w:iCs/>
          <w:sz w:val="24"/>
          <w:szCs w:val="24"/>
        </w:rPr>
        <w:t>Autenticação por JWT – JSON WEB TOKEN</w:t>
      </w:r>
      <w:r w:rsidR="00BD305B" w:rsidRPr="002F5BED">
        <w:rPr>
          <w:rFonts w:ascii="Segoe UI" w:hAnsi="Segoe UI" w:cs="Segoe UI"/>
          <w:bCs/>
          <w:iCs/>
          <w:sz w:val="24"/>
          <w:szCs w:val="24"/>
        </w:rPr>
        <w:t>:</w:t>
      </w:r>
    </w:p>
    <w:p w14:paraId="60FB32C7" w14:textId="1239EDA2" w:rsidR="00BD305B" w:rsidRDefault="00BD305B" w:rsidP="00BD305B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Proteger a API usando JWT</w:t>
      </w:r>
      <w:r w:rsidR="007656C2">
        <w:rPr>
          <w:rFonts w:ascii="Segoe UI" w:hAnsi="Segoe UI" w:cs="Segoe UI"/>
          <w:bCs/>
          <w:iCs/>
          <w:sz w:val="22"/>
          <w:szCs w:val="24"/>
        </w:rPr>
        <w:t>.</w:t>
      </w:r>
    </w:p>
    <w:p w14:paraId="27F90110" w14:textId="6A45DF61" w:rsidR="007656C2" w:rsidRDefault="007656C2" w:rsidP="00BD305B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Prepare a API para apenas s</w:t>
      </w:r>
      <w:r w:rsidR="00E70A4F">
        <w:rPr>
          <w:rFonts w:ascii="Segoe UI" w:hAnsi="Segoe UI" w:cs="Segoe UI"/>
          <w:bCs/>
          <w:iCs/>
          <w:sz w:val="22"/>
          <w:szCs w:val="24"/>
        </w:rPr>
        <w:t xml:space="preserve">uportar tokens JWT gerados </w:t>
      </w:r>
      <w:r w:rsidR="00E70A4F" w:rsidRPr="00E70A4F">
        <w:rPr>
          <w:rFonts w:ascii="Segoe UI" w:hAnsi="Segoe UI" w:cs="Segoe UI"/>
          <w:bCs/>
          <w:iCs/>
          <w:sz w:val="22"/>
          <w:szCs w:val="24"/>
        </w:rPr>
        <w:t>com a chave secreta da aplicação.</w:t>
      </w:r>
    </w:p>
    <w:p w14:paraId="15976E8C" w14:textId="75C90717" w:rsidR="00414640" w:rsidRDefault="00414640" w:rsidP="00BD305B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A chave deverá estar armazenada no arquivo de configuração</w:t>
      </w:r>
      <w:r w:rsidRPr="00414640">
        <w:rPr>
          <w:rFonts w:ascii="Segoe UI" w:hAnsi="Segoe UI" w:cs="Segoe UI"/>
          <w:bCs/>
          <w:i/>
          <w:iCs/>
          <w:sz w:val="22"/>
          <w:szCs w:val="24"/>
        </w:rPr>
        <w:t xml:space="preserve"> </w:t>
      </w:r>
      <w:proofErr w:type="spellStart"/>
      <w:proofErr w:type="gramStart"/>
      <w:r w:rsidRPr="00414640">
        <w:rPr>
          <w:rFonts w:ascii="Segoe UI" w:hAnsi="Segoe UI" w:cs="Segoe UI"/>
          <w:bCs/>
          <w:i/>
          <w:iCs/>
          <w:sz w:val="22"/>
          <w:szCs w:val="24"/>
        </w:rPr>
        <w:t>appsettings.json</w:t>
      </w:r>
      <w:proofErr w:type="spellEnd"/>
      <w:proofErr w:type="gramEnd"/>
      <w:r w:rsidR="00507F01">
        <w:rPr>
          <w:rFonts w:ascii="Segoe UI" w:hAnsi="Segoe UI" w:cs="Segoe UI"/>
          <w:bCs/>
          <w:iCs/>
          <w:sz w:val="22"/>
          <w:szCs w:val="24"/>
        </w:rPr>
        <w:t xml:space="preserve"> e ser recuperada quando necessário.</w:t>
      </w:r>
    </w:p>
    <w:p w14:paraId="37F98255" w14:textId="7201D9DB" w:rsidR="002F5BED" w:rsidRPr="002F5BED" w:rsidRDefault="00787955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2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 xml:space="preserve"> - Utilização de Classes de Serviço, </w:t>
      </w:r>
      <w:proofErr w:type="spellStart"/>
      <w:r w:rsidR="003C013A">
        <w:rPr>
          <w:rFonts w:ascii="Segoe UI" w:hAnsi="Segoe UI" w:cs="Segoe UI"/>
          <w:bCs/>
          <w:iCs/>
          <w:sz w:val="24"/>
          <w:szCs w:val="24"/>
        </w:rPr>
        <w:t>DTOs</w:t>
      </w:r>
      <w:proofErr w:type="spellEnd"/>
      <w:r w:rsidR="00F20B7B">
        <w:rPr>
          <w:rFonts w:ascii="Segoe UI" w:hAnsi="Segoe UI" w:cs="Segoe UI"/>
          <w:bCs/>
          <w:iCs/>
          <w:sz w:val="24"/>
          <w:szCs w:val="24"/>
        </w:rPr>
        <w:t>, Repositórios</w:t>
      </w:r>
      <w:r w:rsidR="00F97557">
        <w:rPr>
          <w:rFonts w:ascii="Segoe UI" w:hAnsi="Segoe UI" w:cs="Segoe UI"/>
          <w:bCs/>
          <w:iCs/>
          <w:sz w:val="24"/>
          <w:szCs w:val="24"/>
        </w:rPr>
        <w:t xml:space="preserve"> e 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>Entidades:</w:t>
      </w:r>
    </w:p>
    <w:p w14:paraId="1495364F" w14:textId="59775447" w:rsidR="002F5BED" w:rsidRPr="00BD2AFC" w:rsidRDefault="002F5BED" w:rsidP="008A0EAF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 xml:space="preserve">A aplicação deve ser organizada com classes de serviço, </w:t>
      </w:r>
      <w:proofErr w:type="spellStart"/>
      <w:r w:rsidR="003C013A">
        <w:rPr>
          <w:rFonts w:ascii="Segoe UI" w:hAnsi="Segoe UI" w:cs="Segoe UI"/>
          <w:bCs/>
          <w:iCs/>
          <w:sz w:val="22"/>
          <w:szCs w:val="24"/>
        </w:rPr>
        <w:t>DTOs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 xml:space="preserve"> e entidades para uma melhor estruturação do código.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 xml:space="preserve"> 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>Analise com critério, quais recursos são necessários.</w:t>
      </w:r>
    </w:p>
    <w:p w14:paraId="54EB2872" w14:textId="0E5545D6" w:rsidR="002F5BED" w:rsidRPr="002F5BED" w:rsidRDefault="00787955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3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 xml:space="preserve"> - Injeção de Dependência</w:t>
      </w:r>
    </w:p>
    <w:p w14:paraId="23DEA5B1" w14:textId="77777777" w:rsidR="00FB500B" w:rsidRPr="00BD2AFC" w:rsidRDefault="00FB500B" w:rsidP="00FB500B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Analise sua implementação do projeto e u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tilize injeção de </w:t>
      </w:r>
      <w:r>
        <w:rPr>
          <w:rFonts w:ascii="Segoe UI" w:hAnsi="Segoe UI" w:cs="Segoe UI"/>
          <w:bCs/>
          <w:iCs/>
          <w:sz w:val="22"/>
          <w:szCs w:val="24"/>
        </w:rPr>
        <w:t xml:space="preserve">dependência sempre que possível para evitar </w:t>
      </w:r>
      <w:r w:rsidRPr="00347CE1">
        <w:rPr>
          <w:rFonts w:ascii="Segoe UI" w:hAnsi="Segoe UI" w:cs="Segoe UI"/>
          <w:bCs/>
          <w:iCs/>
          <w:sz w:val="22"/>
          <w:szCs w:val="24"/>
        </w:rPr>
        <w:t>o alto nível de acoplamento de código.</w:t>
      </w:r>
    </w:p>
    <w:p w14:paraId="5142F53F" w14:textId="40B5D5AB" w:rsidR="006777F8" w:rsidRDefault="00787955" w:rsidP="006777F8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4</w:t>
      </w:r>
      <w:r w:rsidR="006777F8" w:rsidRPr="002F5BED">
        <w:rPr>
          <w:rFonts w:ascii="Segoe UI" w:hAnsi="Segoe UI" w:cs="Segoe UI"/>
          <w:bCs/>
          <w:iCs/>
          <w:sz w:val="24"/>
          <w:szCs w:val="24"/>
        </w:rPr>
        <w:t xml:space="preserve"> - </w:t>
      </w:r>
      <w:r w:rsidR="006777F8">
        <w:rPr>
          <w:rFonts w:ascii="Segoe UI" w:hAnsi="Segoe UI" w:cs="Segoe UI"/>
          <w:bCs/>
          <w:iCs/>
          <w:sz w:val="24"/>
          <w:szCs w:val="24"/>
        </w:rPr>
        <w:t>Documente a API com o Swagger</w:t>
      </w:r>
      <w:r w:rsidR="008D5D7E">
        <w:rPr>
          <w:rFonts w:ascii="Segoe UI" w:hAnsi="Segoe UI" w:cs="Segoe UI"/>
          <w:bCs/>
          <w:iCs/>
          <w:sz w:val="24"/>
          <w:szCs w:val="24"/>
        </w:rPr>
        <w:t xml:space="preserve"> (TODOS OS ENDPOINTS)</w:t>
      </w:r>
      <w:r w:rsidR="006777F8">
        <w:rPr>
          <w:rFonts w:ascii="Segoe UI" w:hAnsi="Segoe UI" w:cs="Segoe UI"/>
          <w:bCs/>
          <w:iCs/>
          <w:sz w:val="24"/>
          <w:szCs w:val="24"/>
        </w:rPr>
        <w:t>.</w:t>
      </w:r>
    </w:p>
    <w:p w14:paraId="3992ED75" w14:textId="54AC6E28" w:rsidR="00EB50C1" w:rsidRDefault="00EB50C1" w:rsidP="006777F8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</w:p>
    <w:p w14:paraId="7F7F0351" w14:textId="77777777" w:rsidR="00507F01" w:rsidRDefault="00507F01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4904BFDB" w14:textId="77777777" w:rsidR="00507F01" w:rsidRDefault="00507F01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1A284157" w14:textId="77777777" w:rsidR="00507F01" w:rsidRDefault="00507F01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073D7BBA" w14:textId="77777777" w:rsidR="00507F01" w:rsidRDefault="00507F01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55064B4D" w14:textId="77777777" w:rsidR="00507F01" w:rsidRDefault="00507F01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23C28CB8" w14:textId="5CC036E1" w:rsidR="002F5BED" w:rsidRPr="002F5BED" w:rsidRDefault="002F5BED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2F5BED">
        <w:rPr>
          <w:rFonts w:ascii="Segoe UI" w:hAnsi="Segoe UI" w:cs="Segoe UI"/>
          <w:b/>
          <w:bCs/>
          <w:iCs/>
          <w:sz w:val="24"/>
          <w:szCs w:val="24"/>
        </w:rPr>
        <w:t>Requisitos da API:</w:t>
      </w:r>
    </w:p>
    <w:p w14:paraId="1E317ED5" w14:textId="4A3D7678" w:rsidR="002F5BED" w:rsidRPr="00BD2AFC" w:rsidRDefault="002F5BED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>Além dos requisitos técnicos</w:t>
      </w:r>
      <w:r w:rsidR="00D71FBE">
        <w:rPr>
          <w:rFonts w:ascii="Segoe UI" w:hAnsi="Segoe UI" w:cs="Segoe UI"/>
          <w:bCs/>
          <w:iCs/>
          <w:sz w:val="22"/>
          <w:szCs w:val="24"/>
        </w:rPr>
        <w:t xml:space="preserve"> acima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, a API deve implementar os seguintes 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endpoints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>:</w:t>
      </w:r>
    </w:p>
    <w:p w14:paraId="634BDF15" w14:textId="7B9133EB" w:rsidR="00E4489C" w:rsidRPr="002F5BED" w:rsidRDefault="00E4489C" w:rsidP="00E4489C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>
        <w:rPr>
          <w:rFonts w:ascii="Segoe UI" w:hAnsi="Segoe UI" w:cs="Segoe UI"/>
          <w:b/>
          <w:bCs/>
          <w:iCs/>
          <w:sz w:val="24"/>
          <w:szCs w:val="24"/>
        </w:rPr>
        <w:t>POST /</w:t>
      </w:r>
      <w:proofErr w:type="spellStart"/>
      <w:r>
        <w:rPr>
          <w:rFonts w:ascii="Segoe UI" w:hAnsi="Segoe UI" w:cs="Segoe UI"/>
          <w:b/>
          <w:bCs/>
          <w:iCs/>
          <w:sz w:val="24"/>
          <w:szCs w:val="24"/>
        </w:rPr>
        <w:t>usuarios</w:t>
      </w:r>
      <w:proofErr w:type="spellEnd"/>
      <w:r>
        <w:rPr>
          <w:rFonts w:ascii="Segoe UI" w:hAnsi="Segoe UI" w:cs="Segoe UI"/>
          <w:b/>
          <w:bCs/>
          <w:iCs/>
          <w:sz w:val="24"/>
          <w:szCs w:val="24"/>
        </w:rPr>
        <w:t>/validar (</w:t>
      </w:r>
      <w:r w:rsidR="00A07F34">
        <w:rPr>
          <w:rFonts w:ascii="Segoe UI" w:hAnsi="Segoe UI" w:cs="Segoe UI"/>
          <w:b/>
          <w:bCs/>
          <w:iCs/>
          <w:sz w:val="24"/>
          <w:szCs w:val="24"/>
        </w:rPr>
        <w:t xml:space="preserve">requisição </w:t>
      </w:r>
      <w:r>
        <w:rPr>
          <w:rFonts w:ascii="Segoe UI" w:hAnsi="Segoe UI" w:cs="Segoe UI"/>
          <w:b/>
          <w:bCs/>
          <w:iCs/>
          <w:sz w:val="24"/>
          <w:szCs w:val="24"/>
        </w:rPr>
        <w:t>anônima)</w:t>
      </w:r>
    </w:p>
    <w:p w14:paraId="0ED285B8" w14:textId="77777777" w:rsidR="00A21EBA" w:rsidRPr="00A21EBA" w:rsidRDefault="00A21EBA" w:rsidP="00A21EBA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A21EBA">
        <w:rPr>
          <w:rFonts w:ascii="Segoe UI" w:hAnsi="Segoe UI" w:cs="Segoe UI"/>
          <w:bCs/>
          <w:iCs/>
          <w:sz w:val="22"/>
          <w:szCs w:val="24"/>
        </w:rPr>
        <w:t xml:space="preserve">Este </w:t>
      </w:r>
      <w:proofErr w:type="spellStart"/>
      <w:r w:rsidRPr="00A21EBA">
        <w:rPr>
          <w:rFonts w:ascii="Segoe UI" w:hAnsi="Segoe UI" w:cs="Segoe UI"/>
          <w:bCs/>
          <w:iCs/>
          <w:sz w:val="22"/>
          <w:szCs w:val="24"/>
        </w:rPr>
        <w:t>endpoint</w:t>
      </w:r>
      <w:proofErr w:type="spellEnd"/>
      <w:r w:rsidRPr="00A21EBA">
        <w:rPr>
          <w:rFonts w:ascii="Segoe UI" w:hAnsi="Segoe UI" w:cs="Segoe UI"/>
          <w:bCs/>
          <w:iCs/>
          <w:sz w:val="22"/>
          <w:szCs w:val="24"/>
        </w:rPr>
        <w:t xml:space="preserve"> tem como objetivo validar um usuário com base no e-mail e senha fornecidos.</w:t>
      </w:r>
    </w:p>
    <w:p w14:paraId="3D60A5B5" w14:textId="3D24B1AA" w:rsidR="00A21EBA" w:rsidRPr="00A21EBA" w:rsidRDefault="00A21EBA" w:rsidP="00A21EBA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A21EBA">
        <w:rPr>
          <w:rFonts w:ascii="Segoe UI" w:hAnsi="Segoe UI" w:cs="Segoe UI"/>
          <w:bCs/>
          <w:iCs/>
          <w:sz w:val="22"/>
          <w:szCs w:val="24"/>
        </w:rPr>
        <w:t>O corpo da requisição</w:t>
      </w:r>
      <w:r w:rsidR="00E70A4F">
        <w:rPr>
          <w:rFonts w:ascii="Segoe UI" w:hAnsi="Segoe UI" w:cs="Segoe UI"/>
          <w:bCs/>
          <w:iCs/>
          <w:sz w:val="22"/>
          <w:szCs w:val="24"/>
        </w:rPr>
        <w:t>, é necessário</w:t>
      </w:r>
      <w:r w:rsidRPr="00A21EBA">
        <w:rPr>
          <w:rFonts w:ascii="Segoe UI" w:hAnsi="Segoe UI" w:cs="Segoe UI"/>
          <w:bCs/>
          <w:iCs/>
          <w:sz w:val="22"/>
          <w:szCs w:val="24"/>
        </w:rPr>
        <w:t xml:space="preserve"> </w:t>
      </w:r>
      <w:r w:rsidR="00E70A4F">
        <w:rPr>
          <w:rFonts w:ascii="Segoe UI" w:hAnsi="Segoe UI" w:cs="Segoe UI"/>
          <w:bCs/>
          <w:iCs/>
          <w:sz w:val="22"/>
          <w:szCs w:val="24"/>
        </w:rPr>
        <w:t xml:space="preserve">fornecer </w:t>
      </w:r>
      <w:r w:rsidRPr="00A21EBA">
        <w:rPr>
          <w:rFonts w:ascii="Segoe UI" w:hAnsi="Segoe UI" w:cs="Segoe UI"/>
          <w:bCs/>
          <w:iCs/>
          <w:sz w:val="22"/>
          <w:szCs w:val="24"/>
        </w:rPr>
        <w:t>conter o e-mail e a senha do usuário</w:t>
      </w:r>
      <w:r w:rsidR="00C07B13">
        <w:rPr>
          <w:rFonts w:ascii="Segoe UI" w:hAnsi="Segoe UI" w:cs="Segoe UI"/>
          <w:bCs/>
          <w:iCs/>
          <w:sz w:val="22"/>
          <w:szCs w:val="24"/>
        </w:rPr>
        <w:t xml:space="preserve"> (em formato JSON)</w:t>
      </w:r>
      <w:r w:rsidRPr="00A21EBA">
        <w:rPr>
          <w:rFonts w:ascii="Segoe UI" w:hAnsi="Segoe UI" w:cs="Segoe UI"/>
          <w:bCs/>
          <w:iCs/>
          <w:sz w:val="22"/>
          <w:szCs w:val="24"/>
        </w:rPr>
        <w:t>.</w:t>
      </w:r>
    </w:p>
    <w:p w14:paraId="3FC1DDA1" w14:textId="77777777" w:rsidR="00A21EBA" w:rsidRPr="00A21EBA" w:rsidRDefault="00A21EBA" w:rsidP="00A21EBA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A21EBA">
        <w:rPr>
          <w:rFonts w:ascii="Segoe UI" w:hAnsi="Segoe UI" w:cs="Segoe UI"/>
          <w:bCs/>
          <w:iCs/>
          <w:sz w:val="22"/>
          <w:szCs w:val="24"/>
        </w:rPr>
        <w:t>Se o corpo da requisição estiver vazio, a requisição deve ser rejeitada com uma mensagem apropriada.</w:t>
      </w:r>
    </w:p>
    <w:p w14:paraId="0B605144" w14:textId="77777777" w:rsidR="00A21EBA" w:rsidRPr="00A21EBA" w:rsidRDefault="00A21EBA" w:rsidP="00A21EBA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A21EBA">
        <w:rPr>
          <w:rFonts w:ascii="Segoe UI" w:hAnsi="Segoe UI" w:cs="Segoe UI"/>
          <w:bCs/>
          <w:iCs/>
          <w:sz w:val="22"/>
          <w:szCs w:val="24"/>
        </w:rPr>
        <w:lastRenderedPageBreak/>
        <w:t>Caso as credenciais (e-mail + senha) não correspondam a um usuário existente, rejeite a requisição e retorne uma mensagem explicando o erro.</w:t>
      </w:r>
    </w:p>
    <w:p w14:paraId="091A6723" w14:textId="00F54BC9" w:rsidR="00A21EBA" w:rsidRDefault="00A21EBA" w:rsidP="00A21EBA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A21EBA">
        <w:rPr>
          <w:rFonts w:ascii="Segoe UI" w:hAnsi="Segoe UI" w:cs="Segoe UI"/>
          <w:bCs/>
          <w:iCs/>
          <w:sz w:val="22"/>
          <w:szCs w:val="24"/>
        </w:rPr>
        <w:t xml:space="preserve">Se o usuário for validado corretamente, </w:t>
      </w:r>
      <w:r w:rsidRPr="00A21EBA">
        <w:rPr>
          <w:rFonts w:ascii="Segoe UI" w:hAnsi="Segoe UI" w:cs="Segoe UI"/>
          <w:b/>
          <w:bCs/>
          <w:iCs/>
          <w:sz w:val="22"/>
          <w:szCs w:val="24"/>
        </w:rPr>
        <w:t>gere um token JWT</w:t>
      </w:r>
      <w:r w:rsidRPr="00A21EBA">
        <w:rPr>
          <w:rFonts w:ascii="Segoe UI" w:hAnsi="Segoe UI" w:cs="Segoe UI"/>
          <w:bCs/>
          <w:iCs/>
          <w:sz w:val="22"/>
          <w:szCs w:val="24"/>
        </w:rPr>
        <w:t xml:space="preserve"> que deverá ser utilizado para autenticação em requisições </w:t>
      </w:r>
      <w:r w:rsidR="0087295C">
        <w:rPr>
          <w:rFonts w:ascii="Segoe UI" w:hAnsi="Segoe UI" w:cs="Segoe UI"/>
          <w:bCs/>
          <w:iCs/>
          <w:sz w:val="22"/>
          <w:szCs w:val="24"/>
        </w:rPr>
        <w:t>autenticadas</w:t>
      </w:r>
      <w:r w:rsidRPr="00A21EBA">
        <w:rPr>
          <w:rFonts w:ascii="Segoe UI" w:hAnsi="Segoe UI" w:cs="Segoe UI"/>
          <w:bCs/>
          <w:iCs/>
          <w:sz w:val="22"/>
          <w:szCs w:val="24"/>
        </w:rPr>
        <w:t>.</w:t>
      </w:r>
    </w:p>
    <w:p w14:paraId="5D690BF3" w14:textId="4D2EF626" w:rsidR="008A0EAF" w:rsidRDefault="008A0EAF" w:rsidP="00A21EBA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O E-mail e Id do usuário dever</w:t>
      </w:r>
      <w:r w:rsidR="00C16285">
        <w:rPr>
          <w:rFonts w:ascii="Segoe UI" w:hAnsi="Segoe UI" w:cs="Segoe UI"/>
          <w:bCs/>
          <w:iCs/>
          <w:sz w:val="22"/>
          <w:szCs w:val="24"/>
        </w:rPr>
        <w:t>ão</w:t>
      </w:r>
      <w:r>
        <w:rPr>
          <w:rFonts w:ascii="Segoe UI" w:hAnsi="Segoe UI" w:cs="Segoe UI"/>
          <w:bCs/>
          <w:iCs/>
          <w:sz w:val="22"/>
          <w:szCs w:val="24"/>
        </w:rPr>
        <w:t xml:space="preserve"> estar dentro do token.</w:t>
      </w:r>
    </w:p>
    <w:p w14:paraId="660DA691" w14:textId="2501456F" w:rsidR="00AB47AA" w:rsidRDefault="00AB47AA" w:rsidP="00AB47AA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Este EP deve retornar o código HTTP 200 para indicar um usuário válido, caso contrário, o HTTP código para </w:t>
      </w:r>
      <w:proofErr w:type="spellStart"/>
      <w:r>
        <w:rPr>
          <w:rFonts w:ascii="Segoe UI" w:hAnsi="Segoe UI" w:cs="Segoe UI"/>
          <w:bCs/>
          <w:iCs/>
          <w:sz w:val="22"/>
          <w:szCs w:val="24"/>
        </w:rPr>
        <w:t>NotFound</w:t>
      </w:r>
      <w:proofErr w:type="spellEnd"/>
      <w:r>
        <w:rPr>
          <w:rFonts w:ascii="Segoe UI" w:hAnsi="Segoe UI" w:cs="Segoe UI"/>
          <w:bCs/>
          <w:iCs/>
          <w:sz w:val="22"/>
          <w:szCs w:val="24"/>
        </w:rPr>
        <w:t xml:space="preserve"> (404).</w:t>
      </w:r>
    </w:p>
    <w:p w14:paraId="3CD18525" w14:textId="2A977C8A" w:rsidR="007726B8" w:rsidRPr="00BD2AFC" w:rsidRDefault="007726B8" w:rsidP="00AB47AA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Já existe um usuário cadastrado. Usuário: </w:t>
      </w:r>
      <w:proofErr w:type="spellStart"/>
      <w:r w:rsidRPr="007726B8">
        <w:rPr>
          <w:rFonts w:ascii="Segoe UI" w:hAnsi="Segoe UI" w:cs="Segoe UI"/>
          <w:bCs/>
          <w:i/>
          <w:iCs/>
          <w:sz w:val="22"/>
          <w:szCs w:val="24"/>
        </w:rPr>
        <w:t>fipp</w:t>
      </w:r>
      <w:proofErr w:type="spellEnd"/>
      <w:r>
        <w:rPr>
          <w:rFonts w:ascii="Segoe UI" w:hAnsi="Segoe UI" w:cs="Segoe UI"/>
          <w:bCs/>
          <w:iCs/>
          <w:sz w:val="22"/>
          <w:szCs w:val="24"/>
        </w:rPr>
        <w:t xml:space="preserve"> e Senha: </w:t>
      </w:r>
      <w:r w:rsidRPr="007726B8">
        <w:rPr>
          <w:rFonts w:ascii="Segoe UI" w:hAnsi="Segoe UI" w:cs="Segoe UI"/>
          <w:bCs/>
          <w:i/>
          <w:iCs/>
          <w:sz w:val="22"/>
          <w:szCs w:val="24"/>
        </w:rPr>
        <w:t>123456</w:t>
      </w:r>
      <w:r>
        <w:rPr>
          <w:rFonts w:ascii="Segoe UI" w:hAnsi="Segoe UI" w:cs="Segoe UI"/>
          <w:bCs/>
          <w:iCs/>
          <w:sz w:val="22"/>
          <w:szCs w:val="24"/>
        </w:rPr>
        <w:t>.</w:t>
      </w:r>
      <w:r w:rsidR="00C12B81">
        <w:rPr>
          <w:rFonts w:ascii="Segoe UI" w:hAnsi="Segoe UI" w:cs="Segoe UI"/>
          <w:bCs/>
          <w:iCs/>
          <w:sz w:val="22"/>
          <w:szCs w:val="24"/>
        </w:rPr>
        <w:t xml:space="preserve"> Não há necessidade de cadastrar outros.</w:t>
      </w:r>
    </w:p>
    <w:p w14:paraId="3FBFFF69" w14:textId="65A47FBD" w:rsidR="001E0B53" w:rsidRPr="002F5BED" w:rsidRDefault="00664A53" w:rsidP="001E0B53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>
        <w:rPr>
          <w:rFonts w:ascii="Segoe UI" w:hAnsi="Segoe UI" w:cs="Segoe UI"/>
          <w:b/>
          <w:bCs/>
          <w:iCs/>
          <w:sz w:val="24"/>
          <w:szCs w:val="24"/>
        </w:rPr>
        <w:t>GET</w:t>
      </w:r>
      <w:r w:rsidR="001E0B53">
        <w:rPr>
          <w:rFonts w:ascii="Segoe UI" w:hAnsi="Segoe UI" w:cs="Segoe UI"/>
          <w:b/>
          <w:bCs/>
          <w:iCs/>
          <w:sz w:val="24"/>
          <w:szCs w:val="24"/>
        </w:rPr>
        <w:t xml:space="preserve"> /</w:t>
      </w:r>
      <w:r>
        <w:rPr>
          <w:rFonts w:ascii="Segoe UI" w:hAnsi="Segoe UI" w:cs="Segoe UI"/>
          <w:b/>
          <w:bCs/>
          <w:iCs/>
          <w:sz w:val="24"/>
          <w:szCs w:val="24"/>
        </w:rPr>
        <w:t>perfis</w:t>
      </w:r>
      <w:r w:rsidR="001E0B53">
        <w:rPr>
          <w:rFonts w:ascii="Segoe UI" w:hAnsi="Segoe UI" w:cs="Segoe UI"/>
          <w:b/>
          <w:bCs/>
          <w:iCs/>
          <w:sz w:val="24"/>
          <w:szCs w:val="24"/>
        </w:rPr>
        <w:t xml:space="preserve"> (</w:t>
      </w:r>
      <w:r w:rsidR="00A07F34">
        <w:rPr>
          <w:rFonts w:ascii="Segoe UI" w:hAnsi="Segoe UI" w:cs="Segoe UI"/>
          <w:b/>
          <w:bCs/>
          <w:iCs/>
          <w:sz w:val="24"/>
          <w:szCs w:val="24"/>
        </w:rPr>
        <w:t xml:space="preserve">requisição </w:t>
      </w:r>
      <w:r>
        <w:rPr>
          <w:rFonts w:ascii="Segoe UI" w:hAnsi="Segoe UI" w:cs="Segoe UI"/>
          <w:b/>
          <w:bCs/>
          <w:iCs/>
          <w:sz w:val="24"/>
          <w:szCs w:val="24"/>
        </w:rPr>
        <w:t>autenticada</w:t>
      </w:r>
      <w:r w:rsidR="001E0B53">
        <w:rPr>
          <w:rFonts w:ascii="Segoe UI" w:hAnsi="Segoe UI" w:cs="Segoe UI"/>
          <w:b/>
          <w:bCs/>
          <w:iCs/>
          <w:sz w:val="24"/>
          <w:szCs w:val="24"/>
        </w:rPr>
        <w:t>)</w:t>
      </w:r>
    </w:p>
    <w:p w14:paraId="351DE946" w14:textId="4DC93830" w:rsidR="0087295C" w:rsidRPr="0087295C" w:rsidRDefault="0087295C" w:rsidP="0087295C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87295C">
        <w:rPr>
          <w:rFonts w:ascii="Segoe UI" w:hAnsi="Segoe UI" w:cs="Segoe UI"/>
          <w:bCs/>
          <w:iCs/>
          <w:sz w:val="22"/>
          <w:szCs w:val="24"/>
        </w:rPr>
        <w:t xml:space="preserve">O objetivo deste </w:t>
      </w:r>
      <w:proofErr w:type="spellStart"/>
      <w:r w:rsidRPr="0087295C">
        <w:rPr>
          <w:rFonts w:ascii="Segoe UI" w:hAnsi="Segoe UI" w:cs="Segoe UI"/>
          <w:bCs/>
          <w:iCs/>
          <w:sz w:val="22"/>
          <w:szCs w:val="24"/>
        </w:rPr>
        <w:t>endpoint</w:t>
      </w:r>
      <w:proofErr w:type="spellEnd"/>
      <w:r w:rsidRPr="0087295C">
        <w:rPr>
          <w:rFonts w:ascii="Segoe UI" w:hAnsi="Segoe UI" w:cs="Segoe UI"/>
          <w:bCs/>
          <w:iCs/>
          <w:sz w:val="22"/>
          <w:szCs w:val="24"/>
        </w:rPr>
        <w:t xml:space="preserve"> é retornar todos os perfis associados ao usuário.</w:t>
      </w:r>
      <w:r w:rsidR="00AB47AA">
        <w:rPr>
          <w:rFonts w:ascii="Segoe UI" w:hAnsi="Segoe UI" w:cs="Segoe UI"/>
          <w:bCs/>
          <w:iCs/>
          <w:sz w:val="22"/>
          <w:szCs w:val="24"/>
        </w:rPr>
        <w:t xml:space="preserve"> </w:t>
      </w:r>
    </w:p>
    <w:p w14:paraId="66449280" w14:textId="77777777" w:rsidR="00C16285" w:rsidRPr="00C16285" w:rsidRDefault="0087295C" w:rsidP="00631AB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C16285">
        <w:rPr>
          <w:rFonts w:ascii="Segoe UI" w:hAnsi="Segoe UI" w:cs="Segoe UI"/>
          <w:bCs/>
          <w:iCs/>
          <w:sz w:val="22"/>
          <w:szCs w:val="24"/>
        </w:rPr>
        <w:t xml:space="preserve">Cada perfil possui um </w:t>
      </w:r>
      <w:r w:rsidRPr="00F20B7B">
        <w:rPr>
          <w:rFonts w:ascii="Segoe UI" w:hAnsi="Segoe UI" w:cs="Segoe UI"/>
          <w:b/>
          <w:bCs/>
          <w:iCs/>
          <w:sz w:val="22"/>
          <w:szCs w:val="24"/>
        </w:rPr>
        <w:t>nome</w:t>
      </w:r>
      <w:r w:rsidR="004C486B" w:rsidRPr="00C16285">
        <w:rPr>
          <w:rFonts w:ascii="Segoe UI" w:hAnsi="Segoe UI" w:cs="Segoe UI"/>
          <w:bCs/>
          <w:iCs/>
          <w:sz w:val="22"/>
          <w:szCs w:val="24"/>
        </w:rPr>
        <w:t xml:space="preserve"> e um </w:t>
      </w:r>
      <w:r w:rsidR="004C486B" w:rsidRPr="00F20B7B">
        <w:rPr>
          <w:rFonts w:ascii="Segoe UI" w:hAnsi="Segoe UI" w:cs="Segoe UI"/>
          <w:b/>
          <w:bCs/>
          <w:iCs/>
          <w:sz w:val="22"/>
          <w:szCs w:val="24"/>
        </w:rPr>
        <w:t>tipo</w:t>
      </w:r>
      <w:r w:rsidR="004C486B" w:rsidRPr="00C16285">
        <w:rPr>
          <w:rFonts w:ascii="Segoe UI" w:hAnsi="Segoe UI" w:cs="Segoe UI"/>
          <w:bCs/>
          <w:iCs/>
          <w:sz w:val="22"/>
          <w:szCs w:val="24"/>
        </w:rPr>
        <w:t xml:space="preserve"> (normal ou infantil) que na implementação </w:t>
      </w:r>
      <w:r w:rsidR="00FD52BD" w:rsidRPr="00C16285">
        <w:rPr>
          <w:rFonts w:ascii="Segoe UI" w:hAnsi="Segoe UI" w:cs="Segoe UI"/>
          <w:bCs/>
          <w:iCs/>
          <w:sz w:val="22"/>
          <w:szCs w:val="24"/>
        </w:rPr>
        <w:t>de</w:t>
      </w:r>
      <w:r w:rsidR="008A0EAF" w:rsidRPr="00C16285">
        <w:rPr>
          <w:rFonts w:ascii="Segoe UI" w:hAnsi="Segoe UI" w:cs="Segoe UI"/>
          <w:bCs/>
          <w:iCs/>
          <w:sz w:val="22"/>
          <w:szCs w:val="24"/>
        </w:rPr>
        <w:t>verá</w:t>
      </w:r>
      <w:r w:rsidR="00FD52BD" w:rsidRPr="00C16285">
        <w:rPr>
          <w:rFonts w:ascii="Segoe UI" w:hAnsi="Segoe UI" w:cs="Segoe UI"/>
          <w:bCs/>
          <w:iCs/>
          <w:sz w:val="22"/>
          <w:szCs w:val="24"/>
        </w:rPr>
        <w:t xml:space="preserve"> ser um ENUM</w:t>
      </w:r>
      <w:r w:rsidR="00014791">
        <w:t>.</w:t>
      </w:r>
    </w:p>
    <w:p w14:paraId="7520350B" w14:textId="45BAC1A0" w:rsidR="00C16285" w:rsidRPr="00C16285" w:rsidRDefault="00C16285" w:rsidP="00631AB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C16285">
        <w:rPr>
          <w:rFonts w:ascii="Segoe UI" w:hAnsi="Segoe UI" w:cs="Segoe UI"/>
          <w:bCs/>
          <w:iCs/>
          <w:sz w:val="22"/>
          <w:szCs w:val="24"/>
        </w:rPr>
        <w:t>O Id do usuário deverá ser extraído do token</w:t>
      </w:r>
      <w:r>
        <w:rPr>
          <w:rFonts w:ascii="Segoe UI" w:hAnsi="Segoe UI" w:cs="Segoe UI"/>
          <w:bCs/>
          <w:iCs/>
          <w:sz w:val="22"/>
          <w:szCs w:val="24"/>
        </w:rPr>
        <w:t xml:space="preserve"> de autenticação</w:t>
      </w:r>
      <w:r w:rsidRPr="00C16285">
        <w:rPr>
          <w:rFonts w:ascii="Segoe UI" w:hAnsi="Segoe UI" w:cs="Segoe UI"/>
          <w:bCs/>
          <w:iCs/>
          <w:sz w:val="22"/>
          <w:szCs w:val="24"/>
        </w:rPr>
        <w:t>.</w:t>
      </w:r>
    </w:p>
    <w:p w14:paraId="061A217D" w14:textId="1602666E" w:rsidR="0087295C" w:rsidRPr="00C16285" w:rsidRDefault="0087295C" w:rsidP="00631AB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C16285">
        <w:rPr>
          <w:rFonts w:ascii="Segoe UI" w:hAnsi="Segoe UI" w:cs="Segoe UI"/>
          <w:bCs/>
          <w:iCs/>
          <w:sz w:val="22"/>
          <w:szCs w:val="24"/>
        </w:rPr>
        <w:t>A resposta deve incluir todos os perfis vinculados ao usuário.</w:t>
      </w:r>
    </w:p>
    <w:p w14:paraId="574999EB" w14:textId="6F3E6F6C" w:rsidR="00164569" w:rsidRPr="002F5BED" w:rsidRDefault="00C16285" w:rsidP="00164569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>
        <w:rPr>
          <w:rFonts w:ascii="Segoe UI" w:hAnsi="Segoe UI" w:cs="Segoe UI"/>
          <w:b/>
          <w:bCs/>
          <w:iCs/>
          <w:sz w:val="24"/>
          <w:szCs w:val="24"/>
        </w:rPr>
        <w:t>POST /perfis</w:t>
      </w:r>
      <w:r w:rsidR="00164569">
        <w:rPr>
          <w:rFonts w:ascii="Segoe UI" w:hAnsi="Segoe UI" w:cs="Segoe UI"/>
          <w:b/>
          <w:bCs/>
          <w:iCs/>
          <w:sz w:val="24"/>
          <w:szCs w:val="24"/>
        </w:rPr>
        <w:t xml:space="preserve"> (</w:t>
      </w:r>
      <w:r w:rsidR="00A07F34">
        <w:rPr>
          <w:rFonts w:ascii="Segoe UI" w:hAnsi="Segoe UI" w:cs="Segoe UI"/>
          <w:b/>
          <w:bCs/>
          <w:iCs/>
          <w:sz w:val="24"/>
          <w:szCs w:val="24"/>
        </w:rPr>
        <w:t xml:space="preserve">requisição </w:t>
      </w:r>
      <w:r w:rsidR="00164569">
        <w:rPr>
          <w:rFonts w:ascii="Segoe UI" w:hAnsi="Segoe UI" w:cs="Segoe UI"/>
          <w:b/>
          <w:bCs/>
          <w:iCs/>
          <w:sz w:val="24"/>
          <w:szCs w:val="24"/>
        </w:rPr>
        <w:t>autenticada)</w:t>
      </w:r>
    </w:p>
    <w:p w14:paraId="582CC586" w14:textId="183D93AE" w:rsidR="00787955" w:rsidRPr="0087295C" w:rsidRDefault="00787955" w:rsidP="0078795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87295C">
        <w:rPr>
          <w:rFonts w:ascii="Segoe UI" w:hAnsi="Segoe UI" w:cs="Segoe UI"/>
          <w:bCs/>
          <w:iCs/>
          <w:sz w:val="22"/>
          <w:szCs w:val="24"/>
        </w:rPr>
        <w:t xml:space="preserve">O objetivo deste </w:t>
      </w:r>
      <w:proofErr w:type="spellStart"/>
      <w:r w:rsidRPr="0087295C">
        <w:rPr>
          <w:rFonts w:ascii="Segoe UI" w:hAnsi="Segoe UI" w:cs="Segoe UI"/>
          <w:bCs/>
          <w:iCs/>
          <w:sz w:val="22"/>
          <w:szCs w:val="24"/>
        </w:rPr>
        <w:t>endpoint</w:t>
      </w:r>
      <w:proofErr w:type="spellEnd"/>
      <w:r w:rsidRPr="0087295C">
        <w:rPr>
          <w:rFonts w:ascii="Segoe UI" w:hAnsi="Segoe UI" w:cs="Segoe UI"/>
          <w:bCs/>
          <w:iCs/>
          <w:sz w:val="22"/>
          <w:szCs w:val="24"/>
        </w:rPr>
        <w:t xml:space="preserve"> é </w:t>
      </w:r>
      <w:r>
        <w:rPr>
          <w:rFonts w:ascii="Segoe UI" w:hAnsi="Segoe UI" w:cs="Segoe UI"/>
          <w:bCs/>
          <w:iCs/>
          <w:sz w:val="22"/>
          <w:szCs w:val="24"/>
        </w:rPr>
        <w:t>salvar um perfil do</w:t>
      </w:r>
      <w:r w:rsidRPr="0087295C">
        <w:rPr>
          <w:rFonts w:ascii="Segoe UI" w:hAnsi="Segoe UI" w:cs="Segoe UI"/>
          <w:bCs/>
          <w:iCs/>
          <w:sz w:val="22"/>
          <w:szCs w:val="24"/>
        </w:rPr>
        <w:t xml:space="preserve"> usuário.</w:t>
      </w:r>
      <w:r>
        <w:rPr>
          <w:rFonts w:ascii="Segoe UI" w:hAnsi="Segoe UI" w:cs="Segoe UI"/>
          <w:bCs/>
          <w:iCs/>
          <w:sz w:val="22"/>
          <w:szCs w:val="24"/>
        </w:rPr>
        <w:t xml:space="preserve"> </w:t>
      </w:r>
    </w:p>
    <w:p w14:paraId="14A6CF1E" w14:textId="00B8800B" w:rsidR="0087295C" w:rsidRPr="0087295C" w:rsidRDefault="0087295C" w:rsidP="0087295C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87295C">
        <w:rPr>
          <w:rFonts w:ascii="Segoe UI" w:hAnsi="Segoe UI" w:cs="Segoe UI"/>
          <w:bCs/>
          <w:iCs/>
          <w:sz w:val="22"/>
          <w:szCs w:val="24"/>
        </w:rPr>
        <w:t xml:space="preserve">No corpo da requisição, devem ser enviados o </w:t>
      </w:r>
      <w:r w:rsidRPr="000D69DB">
        <w:rPr>
          <w:rFonts w:ascii="Segoe UI" w:hAnsi="Segoe UI" w:cs="Segoe UI"/>
          <w:b/>
          <w:bCs/>
          <w:iCs/>
          <w:sz w:val="22"/>
          <w:szCs w:val="24"/>
        </w:rPr>
        <w:t>nome do perfil</w:t>
      </w:r>
      <w:r w:rsidRPr="0087295C">
        <w:rPr>
          <w:rFonts w:ascii="Segoe UI" w:hAnsi="Segoe UI" w:cs="Segoe UI"/>
          <w:bCs/>
          <w:iCs/>
          <w:sz w:val="22"/>
          <w:szCs w:val="24"/>
        </w:rPr>
        <w:t xml:space="preserve"> e seu </w:t>
      </w:r>
      <w:r w:rsidRPr="000D69DB">
        <w:rPr>
          <w:rFonts w:ascii="Segoe UI" w:hAnsi="Segoe UI" w:cs="Segoe UI"/>
          <w:b/>
          <w:bCs/>
          <w:iCs/>
          <w:sz w:val="22"/>
          <w:szCs w:val="24"/>
        </w:rPr>
        <w:t>tipo</w:t>
      </w:r>
      <w:r w:rsidRPr="0087295C">
        <w:rPr>
          <w:rFonts w:ascii="Segoe UI" w:hAnsi="Segoe UI" w:cs="Segoe UI"/>
          <w:bCs/>
          <w:iCs/>
          <w:sz w:val="22"/>
          <w:szCs w:val="24"/>
        </w:rPr>
        <w:t xml:space="preserve"> (normal ou infantil)</w:t>
      </w:r>
      <w:r w:rsidR="00C07B13">
        <w:rPr>
          <w:rFonts w:ascii="Segoe UI" w:hAnsi="Segoe UI" w:cs="Segoe UI"/>
          <w:bCs/>
          <w:iCs/>
          <w:sz w:val="22"/>
          <w:szCs w:val="24"/>
        </w:rPr>
        <w:t xml:space="preserve"> (em formato JSON)</w:t>
      </w:r>
      <w:r w:rsidRPr="0087295C">
        <w:rPr>
          <w:rFonts w:ascii="Segoe UI" w:hAnsi="Segoe UI" w:cs="Segoe UI"/>
          <w:bCs/>
          <w:iCs/>
          <w:sz w:val="22"/>
          <w:szCs w:val="24"/>
        </w:rPr>
        <w:t>.</w:t>
      </w:r>
    </w:p>
    <w:p w14:paraId="05473DB0" w14:textId="7983B0A9" w:rsidR="00664A53" w:rsidRDefault="0087295C" w:rsidP="0087295C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87295C">
        <w:rPr>
          <w:rFonts w:ascii="Segoe UI" w:hAnsi="Segoe UI" w:cs="Segoe UI"/>
          <w:bCs/>
          <w:iCs/>
          <w:sz w:val="22"/>
          <w:szCs w:val="24"/>
        </w:rPr>
        <w:t>Caso já exista um perfil com o mesmo nome, a requisição deve</w:t>
      </w:r>
      <w:r w:rsidR="008A0EAF">
        <w:rPr>
          <w:rFonts w:ascii="Segoe UI" w:hAnsi="Segoe UI" w:cs="Segoe UI"/>
          <w:bCs/>
          <w:iCs/>
          <w:sz w:val="22"/>
          <w:szCs w:val="24"/>
        </w:rPr>
        <w:t>rá</w:t>
      </w:r>
      <w:r w:rsidRPr="0087295C">
        <w:rPr>
          <w:rFonts w:ascii="Segoe UI" w:hAnsi="Segoe UI" w:cs="Segoe UI"/>
          <w:bCs/>
          <w:iCs/>
          <w:sz w:val="22"/>
          <w:szCs w:val="24"/>
        </w:rPr>
        <w:t xml:space="preserve"> ser rejeitada com uma mensagem informando o motivo da recusa.</w:t>
      </w:r>
    </w:p>
    <w:p w14:paraId="7820D7B0" w14:textId="3CF80A79" w:rsidR="0087295C" w:rsidRDefault="0087295C" w:rsidP="0087295C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Outra regra é o limite de 4 perfis por usuário. Caso o perfil ultrapassar o limite </w:t>
      </w:r>
      <w:r w:rsidRPr="0087295C">
        <w:rPr>
          <w:rFonts w:ascii="Segoe UI" w:hAnsi="Segoe UI" w:cs="Segoe UI"/>
          <w:bCs/>
          <w:iCs/>
          <w:sz w:val="22"/>
          <w:szCs w:val="24"/>
        </w:rPr>
        <w:t>a requisição deve ser rejeitada com uma mensagem informando o motivo da recusa.</w:t>
      </w:r>
    </w:p>
    <w:p w14:paraId="0E6A80C0" w14:textId="77777777" w:rsidR="00C16285" w:rsidRPr="00C16285" w:rsidRDefault="00C16285" w:rsidP="00C1628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C16285">
        <w:rPr>
          <w:rFonts w:ascii="Segoe UI" w:hAnsi="Segoe UI" w:cs="Segoe UI"/>
          <w:bCs/>
          <w:iCs/>
          <w:sz w:val="22"/>
          <w:szCs w:val="24"/>
        </w:rPr>
        <w:t>O Id do usuário deverá ser extraído do token</w:t>
      </w:r>
      <w:r>
        <w:rPr>
          <w:rFonts w:ascii="Segoe UI" w:hAnsi="Segoe UI" w:cs="Segoe UI"/>
          <w:bCs/>
          <w:iCs/>
          <w:sz w:val="22"/>
          <w:szCs w:val="24"/>
        </w:rPr>
        <w:t xml:space="preserve"> de autenticação</w:t>
      </w:r>
      <w:r w:rsidRPr="00C16285">
        <w:rPr>
          <w:rFonts w:ascii="Segoe UI" w:hAnsi="Segoe UI" w:cs="Segoe UI"/>
          <w:bCs/>
          <w:iCs/>
          <w:sz w:val="22"/>
          <w:szCs w:val="24"/>
        </w:rPr>
        <w:t>.</w:t>
      </w:r>
    </w:p>
    <w:p w14:paraId="3242F3A8" w14:textId="2994311C" w:rsidR="004C486B" w:rsidRPr="00BD2AFC" w:rsidRDefault="004C486B" w:rsidP="004C486B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O EP deve retornar o código HTTP 200 para indicar o </w:t>
      </w:r>
      <w:r w:rsidRPr="00BD2AFC">
        <w:rPr>
          <w:rFonts w:ascii="Segoe UI" w:hAnsi="Segoe UI" w:cs="Segoe UI"/>
          <w:bCs/>
          <w:iCs/>
          <w:sz w:val="22"/>
          <w:szCs w:val="24"/>
        </w:rPr>
        <w:t>sucesso</w:t>
      </w:r>
      <w:r>
        <w:rPr>
          <w:rFonts w:ascii="Segoe UI" w:hAnsi="Segoe UI" w:cs="Segoe UI"/>
          <w:bCs/>
          <w:iCs/>
          <w:sz w:val="22"/>
          <w:szCs w:val="24"/>
        </w:rPr>
        <w:t xml:space="preserve">, caso contrário, o HTTP código para </w:t>
      </w:r>
      <w:proofErr w:type="spellStart"/>
      <w:r>
        <w:rPr>
          <w:rFonts w:ascii="Segoe UI" w:hAnsi="Segoe UI" w:cs="Segoe UI"/>
          <w:bCs/>
          <w:iCs/>
          <w:sz w:val="22"/>
          <w:szCs w:val="24"/>
        </w:rPr>
        <w:t>BadRequest</w:t>
      </w:r>
      <w:proofErr w:type="spellEnd"/>
      <w:r>
        <w:rPr>
          <w:rFonts w:ascii="Segoe UI" w:hAnsi="Segoe UI" w:cs="Segoe UI"/>
          <w:bCs/>
          <w:iCs/>
          <w:sz w:val="22"/>
          <w:szCs w:val="24"/>
        </w:rPr>
        <w:t>.</w:t>
      </w:r>
    </w:p>
    <w:p w14:paraId="130141B8" w14:textId="6D83A296" w:rsidR="004C486B" w:rsidRDefault="004C486B" w:rsidP="004C486B">
      <w:pPr>
        <w:pStyle w:val="PargrafodaLista"/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</w:p>
    <w:p w14:paraId="6E01379F" w14:textId="3FBFB497" w:rsidR="00507F01" w:rsidRDefault="00507F01" w:rsidP="004C486B">
      <w:pPr>
        <w:pStyle w:val="PargrafodaLista"/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</w:p>
    <w:p w14:paraId="387FD900" w14:textId="1BB4AE2B" w:rsidR="00507F01" w:rsidRDefault="00507F01" w:rsidP="004C486B">
      <w:pPr>
        <w:pStyle w:val="PargrafodaLista"/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</w:p>
    <w:p w14:paraId="7D8A60F0" w14:textId="77777777" w:rsidR="00507F01" w:rsidRDefault="00507F01" w:rsidP="004C486B">
      <w:pPr>
        <w:pStyle w:val="PargrafodaLista"/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</w:p>
    <w:p w14:paraId="7CB22109" w14:textId="098D412B" w:rsidR="00C07B13" w:rsidRPr="002F5BED" w:rsidRDefault="00C07B13" w:rsidP="00C07B13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>
        <w:rPr>
          <w:rFonts w:ascii="Segoe UI" w:hAnsi="Segoe UI" w:cs="Segoe UI"/>
          <w:b/>
          <w:bCs/>
          <w:iCs/>
          <w:sz w:val="24"/>
          <w:szCs w:val="24"/>
        </w:rPr>
        <w:t>POST /</w:t>
      </w:r>
      <w:proofErr w:type="spellStart"/>
      <w:r>
        <w:rPr>
          <w:rFonts w:ascii="Segoe UI" w:hAnsi="Segoe UI" w:cs="Segoe UI"/>
          <w:b/>
          <w:bCs/>
          <w:iCs/>
          <w:sz w:val="24"/>
          <w:szCs w:val="24"/>
        </w:rPr>
        <w:t>conteudo</w:t>
      </w:r>
      <w:proofErr w:type="spellEnd"/>
      <w:r>
        <w:rPr>
          <w:rFonts w:ascii="Segoe UI" w:hAnsi="Segoe UI" w:cs="Segoe UI"/>
          <w:b/>
          <w:bCs/>
          <w:iCs/>
          <w:sz w:val="24"/>
          <w:szCs w:val="24"/>
        </w:rPr>
        <w:t>/{</w:t>
      </w:r>
      <w:proofErr w:type="spellStart"/>
      <w:r>
        <w:rPr>
          <w:rFonts w:ascii="Segoe UI" w:hAnsi="Segoe UI" w:cs="Segoe UI"/>
          <w:b/>
          <w:bCs/>
          <w:iCs/>
          <w:sz w:val="24"/>
          <w:szCs w:val="24"/>
        </w:rPr>
        <w:t>conteudoId</w:t>
      </w:r>
      <w:proofErr w:type="spellEnd"/>
      <w:r>
        <w:rPr>
          <w:rFonts w:ascii="Segoe UI" w:hAnsi="Segoe UI" w:cs="Segoe UI"/>
          <w:b/>
          <w:bCs/>
          <w:iCs/>
          <w:sz w:val="24"/>
          <w:szCs w:val="24"/>
        </w:rPr>
        <w:t>}/</w:t>
      </w:r>
      <w:proofErr w:type="spellStart"/>
      <w:r>
        <w:rPr>
          <w:rFonts w:ascii="Segoe UI" w:hAnsi="Segoe UI" w:cs="Segoe UI"/>
          <w:b/>
          <w:bCs/>
          <w:iCs/>
          <w:sz w:val="24"/>
          <w:szCs w:val="24"/>
        </w:rPr>
        <w:t>avaliacao</w:t>
      </w:r>
      <w:proofErr w:type="spellEnd"/>
      <w:r>
        <w:rPr>
          <w:rFonts w:ascii="Segoe UI" w:hAnsi="Segoe UI" w:cs="Segoe UI"/>
          <w:b/>
          <w:bCs/>
          <w:iCs/>
          <w:sz w:val="24"/>
          <w:szCs w:val="24"/>
        </w:rPr>
        <w:t xml:space="preserve"> (requisição autenticada)</w:t>
      </w:r>
    </w:p>
    <w:p w14:paraId="58AA42D7" w14:textId="1F6601E5" w:rsidR="00C07B13" w:rsidRDefault="00C07B13" w:rsidP="00C07B13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87295C">
        <w:rPr>
          <w:rFonts w:ascii="Segoe UI" w:hAnsi="Segoe UI" w:cs="Segoe UI"/>
          <w:bCs/>
          <w:iCs/>
          <w:sz w:val="22"/>
          <w:szCs w:val="24"/>
        </w:rPr>
        <w:t xml:space="preserve">Este </w:t>
      </w:r>
      <w:proofErr w:type="spellStart"/>
      <w:r w:rsidRPr="0087295C">
        <w:rPr>
          <w:rFonts w:ascii="Segoe UI" w:hAnsi="Segoe UI" w:cs="Segoe UI"/>
          <w:bCs/>
          <w:iCs/>
          <w:sz w:val="22"/>
          <w:szCs w:val="24"/>
        </w:rPr>
        <w:t>endpoint</w:t>
      </w:r>
      <w:proofErr w:type="spellEnd"/>
      <w:r w:rsidRPr="0087295C">
        <w:rPr>
          <w:rFonts w:ascii="Segoe UI" w:hAnsi="Segoe UI" w:cs="Segoe UI"/>
          <w:bCs/>
          <w:iCs/>
          <w:sz w:val="22"/>
          <w:szCs w:val="24"/>
        </w:rPr>
        <w:t xml:space="preserve"> tem como objetivo </w:t>
      </w:r>
      <w:r>
        <w:rPr>
          <w:rFonts w:ascii="Segoe UI" w:hAnsi="Segoe UI" w:cs="Segoe UI"/>
          <w:bCs/>
          <w:iCs/>
          <w:sz w:val="22"/>
          <w:szCs w:val="24"/>
        </w:rPr>
        <w:t xml:space="preserve">registrar uma avaliação do </w:t>
      </w:r>
      <w:r w:rsidR="00262CE7">
        <w:rPr>
          <w:rFonts w:ascii="Segoe UI" w:hAnsi="Segoe UI" w:cs="Segoe UI"/>
          <w:bCs/>
          <w:iCs/>
          <w:sz w:val="22"/>
          <w:szCs w:val="24"/>
        </w:rPr>
        <w:t xml:space="preserve">conteúdo </w:t>
      </w:r>
      <w:r>
        <w:rPr>
          <w:rFonts w:ascii="Segoe UI" w:hAnsi="Segoe UI" w:cs="Segoe UI"/>
          <w:bCs/>
          <w:iCs/>
          <w:sz w:val="22"/>
          <w:szCs w:val="24"/>
        </w:rPr>
        <w:t>pelo o usuário</w:t>
      </w:r>
      <w:r w:rsidRPr="0087295C">
        <w:rPr>
          <w:rFonts w:ascii="Segoe UI" w:hAnsi="Segoe UI" w:cs="Segoe UI"/>
          <w:bCs/>
          <w:iCs/>
          <w:sz w:val="22"/>
          <w:szCs w:val="24"/>
        </w:rPr>
        <w:t>.</w:t>
      </w:r>
    </w:p>
    <w:p w14:paraId="189FBF9A" w14:textId="69449E3A" w:rsidR="00C07B13" w:rsidRDefault="00C07B13" w:rsidP="00C07B13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A07F34">
        <w:rPr>
          <w:rFonts w:ascii="Segoe UI" w:hAnsi="Segoe UI" w:cs="Segoe UI"/>
          <w:bCs/>
          <w:iCs/>
          <w:sz w:val="22"/>
          <w:szCs w:val="24"/>
        </w:rPr>
        <w:t xml:space="preserve">O corpo da requisição </w:t>
      </w:r>
      <w:r w:rsidR="00982775">
        <w:rPr>
          <w:rFonts w:ascii="Segoe UI" w:hAnsi="Segoe UI" w:cs="Segoe UI"/>
          <w:bCs/>
          <w:iCs/>
          <w:sz w:val="22"/>
          <w:szCs w:val="24"/>
        </w:rPr>
        <w:t xml:space="preserve">(em formato JSON) </w:t>
      </w:r>
      <w:r w:rsidR="00262CE7">
        <w:rPr>
          <w:rFonts w:ascii="Segoe UI" w:hAnsi="Segoe UI" w:cs="Segoe UI"/>
          <w:bCs/>
          <w:iCs/>
          <w:sz w:val="22"/>
          <w:szCs w:val="24"/>
        </w:rPr>
        <w:t>deve incluir o id da a</w:t>
      </w:r>
      <w:r w:rsidR="00982775">
        <w:rPr>
          <w:rFonts w:ascii="Segoe UI" w:hAnsi="Segoe UI" w:cs="Segoe UI"/>
          <w:bCs/>
          <w:iCs/>
          <w:sz w:val="22"/>
          <w:szCs w:val="24"/>
        </w:rPr>
        <w:t>valiação (</w:t>
      </w:r>
      <w:r w:rsidR="00262CE7">
        <w:rPr>
          <w:rFonts w:ascii="Segoe UI" w:hAnsi="Segoe UI" w:cs="Segoe UI"/>
          <w:bCs/>
          <w:iCs/>
          <w:sz w:val="22"/>
          <w:szCs w:val="24"/>
        </w:rPr>
        <w:t xml:space="preserve">1 - </w:t>
      </w:r>
      <w:r w:rsidR="00982775">
        <w:rPr>
          <w:rFonts w:ascii="Segoe UI" w:hAnsi="Segoe UI" w:cs="Segoe UI"/>
          <w:bCs/>
          <w:iCs/>
          <w:sz w:val="22"/>
          <w:szCs w:val="24"/>
        </w:rPr>
        <w:t xml:space="preserve">NÃO É PARA MIM, </w:t>
      </w:r>
      <w:r w:rsidR="00262CE7">
        <w:rPr>
          <w:rFonts w:ascii="Segoe UI" w:hAnsi="Segoe UI" w:cs="Segoe UI"/>
          <w:bCs/>
          <w:iCs/>
          <w:sz w:val="22"/>
          <w:szCs w:val="24"/>
        </w:rPr>
        <w:t xml:space="preserve">2 - </w:t>
      </w:r>
      <w:r w:rsidR="00982775">
        <w:rPr>
          <w:rFonts w:ascii="Segoe UI" w:hAnsi="Segoe UI" w:cs="Segoe UI"/>
          <w:bCs/>
          <w:iCs/>
          <w:sz w:val="22"/>
          <w:szCs w:val="24"/>
        </w:rPr>
        <w:t xml:space="preserve">GOSTEI OU </w:t>
      </w:r>
      <w:r w:rsidR="00262CE7">
        <w:rPr>
          <w:rFonts w:ascii="Segoe UI" w:hAnsi="Segoe UI" w:cs="Segoe UI"/>
          <w:bCs/>
          <w:iCs/>
          <w:sz w:val="22"/>
          <w:szCs w:val="24"/>
        </w:rPr>
        <w:t xml:space="preserve">3 – </w:t>
      </w:r>
      <w:r w:rsidR="00982775">
        <w:rPr>
          <w:rFonts w:ascii="Segoe UI" w:hAnsi="Segoe UI" w:cs="Segoe UI"/>
          <w:bCs/>
          <w:iCs/>
          <w:sz w:val="22"/>
          <w:szCs w:val="24"/>
        </w:rPr>
        <w:t>ADOREI</w:t>
      </w:r>
      <w:r w:rsidR="00262CE7">
        <w:rPr>
          <w:rFonts w:ascii="Segoe UI" w:hAnsi="Segoe UI" w:cs="Segoe UI"/>
          <w:bCs/>
          <w:iCs/>
          <w:sz w:val="22"/>
          <w:szCs w:val="24"/>
        </w:rPr>
        <w:t>)</w:t>
      </w:r>
      <w:r w:rsidR="00982775">
        <w:rPr>
          <w:rFonts w:ascii="Segoe UI" w:hAnsi="Segoe UI" w:cs="Segoe UI"/>
          <w:bCs/>
          <w:iCs/>
          <w:sz w:val="22"/>
          <w:szCs w:val="24"/>
        </w:rPr>
        <w:t>. Na implementação, use um ENUM para representar os tipos de avaliação.</w:t>
      </w:r>
    </w:p>
    <w:p w14:paraId="521C25C9" w14:textId="5913195D" w:rsidR="00C16285" w:rsidRDefault="00C16285" w:rsidP="00C07B13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Valide que a avaliação apenas seja um dos tipos.</w:t>
      </w:r>
    </w:p>
    <w:p w14:paraId="227C2002" w14:textId="77777777" w:rsidR="00C16285" w:rsidRPr="00C16285" w:rsidRDefault="00C16285" w:rsidP="00C1628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C16285">
        <w:rPr>
          <w:rFonts w:ascii="Segoe UI" w:hAnsi="Segoe UI" w:cs="Segoe UI"/>
          <w:bCs/>
          <w:iCs/>
          <w:sz w:val="22"/>
          <w:szCs w:val="24"/>
        </w:rPr>
        <w:t>O Id do usuário deverá ser extraído do token</w:t>
      </w:r>
      <w:r>
        <w:rPr>
          <w:rFonts w:ascii="Segoe UI" w:hAnsi="Segoe UI" w:cs="Segoe UI"/>
          <w:bCs/>
          <w:iCs/>
          <w:sz w:val="22"/>
          <w:szCs w:val="24"/>
        </w:rPr>
        <w:t xml:space="preserve"> de autenticação</w:t>
      </w:r>
      <w:r w:rsidRPr="00C16285">
        <w:rPr>
          <w:rFonts w:ascii="Segoe UI" w:hAnsi="Segoe UI" w:cs="Segoe UI"/>
          <w:bCs/>
          <w:iCs/>
          <w:sz w:val="22"/>
          <w:szCs w:val="24"/>
        </w:rPr>
        <w:t>.</w:t>
      </w:r>
    </w:p>
    <w:p w14:paraId="17BFFA3A" w14:textId="5C4DEF23" w:rsidR="00C07B13" w:rsidRDefault="00C16285" w:rsidP="00145A4D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C16285">
        <w:rPr>
          <w:rFonts w:ascii="Segoe UI" w:hAnsi="Segoe UI" w:cs="Segoe UI"/>
          <w:bCs/>
          <w:iCs/>
          <w:sz w:val="22"/>
          <w:szCs w:val="24"/>
        </w:rPr>
        <w:t xml:space="preserve">O EP deve retornar o código HTTP 200 para indicar o sucesso, caso contrário, o HTTP código para </w:t>
      </w:r>
      <w:proofErr w:type="spellStart"/>
      <w:r w:rsidRPr="00C16285">
        <w:rPr>
          <w:rFonts w:ascii="Segoe UI" w:hAnsi="Segoe UI" w:cs="Segoe UI"/>
          <w:bCs/>
          <w:iCs/>
          <w:sz w:val="22"/>
          <w:szCs w:val="24"/>
        </w:rPr>
        <w:t>BadRequest</w:t>
      </w:r>
      <w:proofErr w:type="spellEnd"/>
      <w:r w:rsidRPr="00C16285">
        <w:rPr>
          <w:rFonts w:ascii="Segoe UI" w:hAnsi="Segoe UI" w:cs="Segoe UI"/>
          <w:bCs/>
          <w:iCs/>
          <w:sz w:val="22"/>
          <w:szCs w:val="24"/>
        </w:rPr>
        <w:t>.</w:t>
      </w:r>
    </w:p>
    <w:p w14:paraId="34DBE63C" w14:textId="714DBEA0" w:rsidR="00C16285" w:rsidRDefault="00C16285" w:rsidP="00C16285">
      <w:pPr>
        <w:pStyle w:val="PargrafodaLista"/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</w:p>
    <w:p w14:paraId="1666BF7E" w14:textId="0B09B3A4" w:rsidR="00C16285" w:rsidRPr="002F5BED" w:rsidRDefault="00262CE7" w:rsidP="00C16285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>
        <w:rPr>
          <w:rFonts w:ascii="Segoe UI" w:hAnsi="Segoe UI" w:cs="Segoe UI"/>
          <w:b/>
          <w:bCs/>
          <w:iCs/>
          <w:sz w:val="24"/>
          <w:szCs w:val="24"/>
        </w:rPr>
        <w:lastRenderedPageBreak/>
        <w:t>GET /</w:t>
      </w:r>
      <w:proofErr w:type="spellStart"/>
      <w:r>
        <w:rPr>
          <w:rFonts w:ascii="Segoe UI" w:hAnsi="Segoe UI" w:cs="Segoe UI"/>
          <w:b/>
          <w:bCs/>
          <w:iCs/>
          <w:sz w:val="24"/>
          <w:szCs w:val="24"/>
        </w:rPr>
        <w:t>conteu</w:t>
      </w:r>
      <w:r w:rsidR="00C16285">
        <w:rPr>
          <w:rFonts w:ascii="Segoe UI" w:hAnsi="Segoe UI" w:cs="Segoe UI"/>
          <w:b/>
          <w:bCs/>
          <w:iCs/>
          <w:sz w:val="24"/>
          <w:szCs w:val="24"/>
        </w:rPr>
        <w:t>do</w:t>
      </w:r>
      <w:proofErr w:type="spellEnd"/>
      <w:r w:rsidR="00C16285">
        <w:rPr>
          <w:rFonts w:ascii="Segoe UI" w:hAnsi="Segoe UI" w:cs="Segoe UI"/>
          <w:b/>
          <w:bCs/>
          <w:iCs/>
          <w:sz w:val="24"/>
          <w:szCs w:val="24"/>
        </w:rPr>
        <w:t>/</w:t>
      </w:r>
      <w:proofErr w:type="spellStart"/>
      <w:r w:rsidR="00C16285">
        <w:rPr>
          <w:rFonts w:ascii="Segoe UI" w:hAnsi="Segoe UI" w:cs="Segoe UI"/>
          <w:b/>
          <w:bCs/>
          <w:iCs/>
          <w:sz w:val="24"/>
          <w:szCs w:val="24"/>
        </w:rPr>
        <w:t>recomendacao</w:t>
      </w:r>
      <w:proofErr w:type="spellEnd"/>
      <w:r w:rsidR="00C16285">
        <w:rPr>
          <w:rFonts w:ascii="Segoe UI" w:hAnsi="Segoe UI" w:cs="Segoe UI"/>
          <w:b/>
          <w:bCs/>
          <w:iCs/>
          <w:sz w:val="24"/>
          <w:szCs w:val="24"/>
        </w:rPr>
        <w:t xml:space="preserve"> (requisição autenticada)</w:t>
      </w:r>
    </w:p>
    <w:p w14:paraId="7ECD0AAE" w14:textId="2A2EDC62" w:rsidR="00C16285" w:rsidRDefault="00C16285" w:rsidP="00C1628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87295C">
        <w:rPr>
          <w:rFonts w:ascii="Segoe UI" w:hAnsi="Segoe UI" w:cs="Segoe UI"/>
          <w:bCs/>
          <w:iCs/>
          <w:sz w:val="22"/>
          <w:szCs w:val="24"/>
        </w:rPr>
        <w:t xml:space="preserve">Este </w:t>
      </w:r>
      <w:proofErr w:type="spellStart"/>
      <w:r w:rsidRPr="0087295C">
        <w:rPr>
          <w:rFonts w:ascii="Segoe UI" w:hAnsi="Segoe UI" w:cs="Segoe UI"/>
          <w:bCs/>
          <w:iCs/>
          <w:sz w:val="22"/>
          <w:szCs w:val="24"/>
        </w:rPr>
        <w:t>endpoint</w:t>
      </w:r>
      <w:proofErr w:type="spellEnd"/>
      <w:r w:rsidRPr="0087295C">
        <w:rPr>
          <w:rFonts w:ascii="Segoe UI" w:hAnsi="Segoe UI" w:cs="Segoe UI"/>
          <w:bCs/>
          <w:iCs/>
          <w:sz w:val="22"/>
          <w:szCs w:val="24"/>
        </w:rPr>
        <w:t xml:space="preserve"> tem como objetivo </w:t>
      </w:r>
      <w:r>
        <w:rPr>
          <w:rFonts w:ascii="Segoe UI" w:hAnsi="Segoe UI" w:cs="Segoe UI"/>
          <w:bCs/>
          <w:iCs/>
          <w:sz w:val="22"/>
          <w:szCs w:val="24"/>
        </w:rPr>
        <w:t>obter conteúdo</w:t>
      </w:r>
      <w:r w:rsidR="00AE6C97">
        <w:rPr>
          <w:rFonts w:ascii="Segoe UI" w:hAnsi="Segoe UI" w:cs="Segoe UI"/>
          <w:bCs/>
          <w:iCs/>
          <w:sz w:val="22"/>
          <w:szCs w:val="24"/>
        </w:rPr>
        <w:t>s</w:t>
      </w:r>
      <w:r>
        <w:rPr>
          <w:rFonts w:ascii="Segoe UI" w:hAnsi="Segoe UI" w:cs="Segoe UI"/>
          <w:bCs/>
          <w:iCs/>
          <w:sz w:val="22"/>
          <w:szCs w:val="24"/>
        </w:rPr>
        <w:t xml:space="preserve"> recomendados para um usuário</w:t>
      </w:r>
      <w:r w:rsidRPr="0087295C">
        <w:rPr>
          <w:rFonts w:ascii="Segoe UI" w:hAnsi="Segoe UI" w:cs="Segoe UI"/>
          <w:bCs/>
          <w:iCs/>
          <w:sz w:val="22"/>
          <w:szCs w:val="24"/>
        </w:rPr>
        <w:t>.</w:t>
      </w:r>
    </w:p>
    <w:p w14:paraId="31312E1F" w14:textId="77777777" w:rsidR="00C16285" w:rsidRPr="00C16285" w:rsidRDefault="00C16285" w:rsidP="00C1628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C16285">
        <w:rPr>
          <w:rFonts w:ascii="Segoe UI" w:hAnsi="Segoe UI" w:cs="Segoe UI"/>
          <w:bCs/>
          <w:iCs/>
          <w:sz w:val="22"/>
          <w:szCs w:val="24"/>
        </w:rPr>
        <w:t>O Id do usuário deverá ser extraído do token</w:t>
      </w:r>
      <w:r>
        <w:rPr>
          <w:rFonts w:ascii="Segoe UI" w:hAnsi="Segoe UI" w:cs="Segoe UI"/>
          <w:bCs/>
          <w:iCs/>
          <w:sz w:val="22"/>
          <w:szCs w:val="24"/>
        </w:rPr>
        <w:t xml:space="preserve"> de autenticação</w:t>
      </w:r>
      <w:r w:rsidRPr="00C16285">
        <w:rPr>
          <w:rFonts w:ascii="Segoe UI" w:hAnsi="Segoe UI" w:cs="Segoe UI"/>
          <w:bCs/>
          <w:iCs/>
          <w:sz w:val="22"/>
          <w:szCs w:val="24"/>
        </w:rPr>
        <w:t>.</w:t>
      </w:r>
    </w:p>
    <w:p w14:paraId="1B1FA11C" w14:textId="1D860689" w:rsidR="00C16285" w:rsidRDefault="00C16285" w:rsidP="00C16285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O algoritmo de recomendação deve encontrar conteúdo da mesma categoria dos conteúdos classificados pelo próprio usuário como “ADOREI”. Caso nenhum item, </w:t>
      </w:r>
      <w:r w:rsidR="00FB79FE">
        <w:rPr>
          <w:rFonts w:ascii="Segoe UI" w:hAnsi="Segoe UI" w:cs="Segoe UI"/>
          <w:bCs/>
          <w:iCs/>
          <w:sz w:val="22"/>
          <w:szCs w:val="24"/>
        </w:rPr>
        <w:t xml:space="preserve">então </w:t>
      </w:r>
      <w:r>
        <w:rPr>
          <w:rFonts w:ascii="Segoe UI" w:hAnsi="Segoe UI" w:cs="Segoe UI"/>
          <w:bCs/>
          <w:iCs/>
          <w:sz w:val="22"/>
          <w:szCs w:val="24"/>
        </w:rPr>
        <w:t>aplicar a mesma abordagem para conteúdos classificados como “GOSTEI”.</w:t>
      </w:r>
    </w:p>
    <w:p w14:paraId="2266B881" w14:textId="0E1AF9EC" w:rsidR="004E2F5A" w:rsidRPr="00370476" w:rsidRDefault="00FB79FE" w:rsidP="00370476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O EP deve retornar o código HTTP 200 com a lista de conteúdo recomendados.</w:t>
      </w:r>
    </w:p>
    <w:p w14:paraId="1209E4B2" w14:textId="0125DC0A" w:rsidR="0024142A" w:rsidRDefault="0024142A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A26B049" w14:textId="38AF45AF" w:rsidR="00014791" w:rsidRDefault="00262CE7" w:rsidP="002C6839">
      <w:pPr>
        <w:spacing w:after="200" w:line="276" w:lineRule="auto"/>
        <w:jc w:val="center"/>
        <w:rPr>
          <w:rFonts w:ascii="Segoe UI" w:hAnsi="Segoe UI" w:cs="Segoe UI"/>
          <w:b/>
          <w:bCs/>
          <w:iCs/>
          <w:sz w:val="24"/>
          <w:szCs w:val="24"/>
        </w:rPr>
      </w:pPr>
      <w:r w:rsidRPr="00262CE7">
        <w:rPr>
          <w:rFonts w:ascii="Segoe UI" w:hAnsi="Segoe UI" w:cs="Segoe UI"/>
          <w:b/>
          <w:bCs/>
          <w:iCs/>
          <w:noProof/>
          <w:sz w:val="24"/>
          <w:szCs w:val="24"/>
        </w:rPr>
        <w:drawing>
          <wp:inline distT="0" distB="0" distL="0" distR="0" wp14:anchorId="37112AA2" wp14:editId="199D9377">
            <wp:extent cx="4288224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45" b="5731"/>
                    <a:stretch/>
                  </pic:blipFill>
                  <pic:spPr bwMode="auto">
                    <a:xfrm>
                      <a:off x="0" y="0"/>
                      <a:ext cx="4304984" cy="263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DD457" w14:textId="0C0F7A4B" w:rsidR="0024142A" w:rsidRPr="007656C2" w:rsidRDefault="007656C2" w:rsidP="007656C2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>
        <w:rPr>
          <w:rFonts w:ascii="Segoe UI" w:hAnsi="Segoe UI" w:cs="Segoe UI"/>
          <w:b/>
          <w:bCs/>
          <w:iCs/>
          <w:sz w:val="24"/>
          <w:szCs w:val="24"/>
        </w:rPr>
        <w:t>Script para gerar o Banco de Dados</w:t>
      </w:r>
    </w:p>
    <w:p w14:paraId="26BD498C" w14:textId="46BB4DA3" w:rsidR="0024142A" w:rsidRDefault="0024142A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18C93BB" w14:textId="77777777" w:rsidR="00262CE7" w:rsidRPr="004E2F5A" w:rsidRDefault="00014791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Arial" w:hAnsi="Arial" w:cs="Arial"/>
          <w:b/>
          <w:bCs/>
          <w:sz w:val="22"/>
          <w:szCs w:val="24"/>
        </w:rPr>
        <w:t xml:space="preserve"> </w:t>
      </w:r>
      <w:r w:rsidR="00262CE7" w:rsidRPr="004E2F5A">
        <w:rPr>
          <w:rFonts w:ascii="Consolas" w:hAnsi="Consolas" w:cs="Arial"/>
          <w:bCs/>
          <w:sz w:val="14"/>
          <w:szCs w:val="24"/>
        </w:rPr>
        <w:t>CREATE TABLE `</w:t>
      </w:r>
      <w:proofErr w:type="spellStart"/>
      <w:r w:rsidR="00262CE7" w:rsidRPr="004E2F5A">
        <w:rPr>
          <w:rFonts w:ascii="Consolas" w:hAnsi="Consolas" w:cs="Arial"/>
          <w:bCs/>
          <w:sz w:val="14"/>
          <w:szCs w:val="24"/>
        </w:rPr>
        <w:t>Usuario</w:t>
      </w:r>
      <w:proofErr w:type="spellEnd"/>
      <w:r w:rsidR="00262CE7" w:rsidRPr="004E2F5A">
        <w:rPr>
          <w:rFonts w:ascii="Consolas" w:hAnsi="Consolas" w:cs="Arial"/>
          <w:bCs/>
          <w:sz w:val="14"/>
          <w:szCs w:val="24"/>
        </w:rPr>
        <w:t>` (</w:t>
      </w:r>
    </w:p>
    <w:p w14:paraId="790C3D67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 AUTO_INCREMENT,</w:t>
      </w:r>
    </w:p>
    <w:p w14:paraId="659C9BC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`Nome` </w:t>
      </w:r>
      <w:proofErr w:type="spellStart"/>
      <w:proofErr w:type="gramStart"/>
      <w:r w:rsidRPr="004E2F5A">
        <w:rPr>
          <w:rFonts w:ascii="Consolas" w:hAnsi="Consolas" w:cs="Arial"/>
          <w:bCs/>
          <w:sz w:val="14"/>
          <w:szCs w:val="24"/>
        </w:rPr>
        <w:t>varchar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100) NOT NULL,</w:t>
      </w:r>
    </w:p>
    <w:p w14:paraId="4410981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`Senha` </w:t>
      </w:r>
      <w:proofErr w:type="spellStart"/>
      <w:proofErr w:type="gramStart"/>
      <w:r w:rsidRPr="004E2F5A">
        <w:rPr>
          <w:rFonts w:ascii="Consolas" w:hAnsi="Consolas" w:cs="Arial"/>
          <w:bCs/>
          <w:sz w:val="14"/>
          <w:szCs w:val="24"/>
        </w:rPr>
        <w:t>varchar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45) NOT NULL,</w:t>
      </w:r>
    </w:p>
    <w:p w14:paraId="4BA703FE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`Email` </w:t>
      </w:r>
      <w:proofErr w:type="spellStart"/>
      <w:proofErr w:type="gramStart"/>
      <w:r w:rsidRPr="004E2F5A">
        <w:rPr>
          <w:rFonts w:ascii="Consolas" w:hAnsi="Consolas" w:cs="Arial"/>
          <w:bCs/>
          <w:sz w:val="14"/>
          <w:szCs w:val="24"/>
        </w:rPr>
        <w:t>varchar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100) NOT NULL,</w:t>
      </w:r>
    </w:p>
    <w:p w14:paraId="6151011C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PRIMARY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</w:t>
      </w:r>
    </w:p>
    <w:p w14:paraId="7BA48734" w14:textId="13610E62" w:rsidR="00262CE7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);</w:t>
      </w:r>
    </w:p>
    <w:p w14:paraId="55C51E48" w14:textId="4986DBDD" w:rsidR="00F25201" w:rsidRPr="004E2F5A" w:rsidRDefault="00F25201" w:rsidP="00F25201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INSERT INTO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VALUES (1,'</w:t>
      </w:r>
      <w:r>
        <w:rPr>
          <w:rFonts w:ascii="Consolas" w:hAnsi="Consolas" w:cs="Arial"/>
          <w:bCs/>
          <w:sz w:val="14"/>
          <w:szCs w:val="24"/>
        </w:rPr>
        <w:t>fipp</w:t>
      </w:r>
      <w:r w:rsidRPr="004E2F5A">
        <w:rPr>
          <w:rFonts w:ascii="Consolas" w:hAnsi="Consolas" w:cs="Arial"/>
          <w:bCs/>
          <w:sz w:val="14"/>
          <w:szCs w:val="24"/>
        </w:rPr>
        <w:t>','</w:t>
      </w:r>
      <w:r>
        <w:rPr>
          <w:rFonts w:ascii="Consolas" w:hAnsi="Consolas" w:cs="Arial"/>
          <w:bCs/>
          <w:sz w:val="14"/>
          <w:szCs w:val="24"/>
        </w:rPr>
        <w:t>123456',</w:t>
      </w:r>
      <w:r w:rsidRPr="00F25201">
        <w:rPr>
          <w:rFonts w:ascii="Consolas" w:hAnsi="Consolas" w:cs="Arial"/>
          <w:bCs/>
          <w:sz w:val="14"/>
          <w:szCs w:val="24"/>
        </w:rPr>
        <w:t xml:space="preserve"> </w:t>
      </w:r>
      <w:r w:rsidRPr="004E2F5A">
        <w:rPr>
          <w:rFonts w:ascii="Consolas" w:hAnsi="Consolas" w:cs="Arial"/>
          <w:bCs/>
          <w:sz w:val="14"/>
          <w:szCs w:val="24"/>
        </w:rPr>
        <w:t>'</w:t>
      </w:r>
      <w:r>
        <w:rPr>
          <w:rFonts w:ascii="Consolas" w:hAnsi="Consolas" w:cs="Arial"/>
          <w:bCs/>
          <w:sz w:val="14"/>
          <w:szCs w:val="24"/>
        </w:rPr>
        <w:t>fipp@fipp.com.br')</w:t>
      </w:r>
      <w:r w:rsidRPr="004E2F5A">
        <w:rPr>
          <w:rFonts w:ascii="Consolas" w:hAnsi="Consolas" w:cs="Arial"/>
          <w:bCs/>
          <w:sz w:val="14"/>
          <w:szCs w:val="24"/>
        </w:rPr>
        <w:t>;</w:t>
      </w:r>
    </w:p>
    <w:p w14:paraId="71E3D5A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</w:p>
    <w:p w14:paraId="4C87E93E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CREATE TABLE `Categoria` (</w:t>
      </w:r>
    </w:p>
    <w:p w14:paraId="150BC252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CategoriaId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 AUTO_INCREMENT,</w:t>
      </w:r>
    </w:p>
    <w:p w14:paraId="7F2A929C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`Nome` </w:t>
      </w:r>
      <w:proofErr w:type="spellStart"/>
      <w:proofErr w:type="gramStart"/>
      <w:r w:rsidRPr="004E2F5A">
        <w:rPr>
          <w:rFonts w:ascii="Consolas" w:hAnsi="Consolas" w:cs="Arial"/>
          <w:bCs/>
          <w:sz w:val="14"/>
          <w:szCs w:val="24"/>
        </w:rPr>
        <w:t>varchar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100) NOT NULL,</w:t>
      </w:r>
    </w:p>
    <w:p w14:paraId="1F476E2C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PRIMARY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CategoriaId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</w:t>
      </w:r>
    </w:p>
    <w:p w14:paraId="125A5F6F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);</w:t>
      </w:r>
    </w:p>
    <w:p w14:paraId="300BE9CF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INSERT INTO `Categoria` VALUES (1,'Terror'</w:t>
      </w:r>
      <w:proofErr w:type="gramStart"/>
      <w:r w:rsidRPr="004E2F5A">
        <w:rPr>
          <w:rFonts w:ascii="Consolas" w:hAnsi="Consolas" w:cs="Arial"/>
          <w:bCs/>
          <w:sz w:val="14"/>
          <w:szCs w:val="24"/>
        </w:rPr>
        <w:t>),(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2,'Romance'),(3,'Comedia');</w:t>
      </w:r>
    </w:p>
    <w:p w14:paraId="541584C9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</w:p>
    <w:p w14:paraId="58940403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CREATE TABLE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(</w:t>
      </w:r>
    </w:p>
    <w:p w14:paraId="416ABDA2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 AUTO_INCREMENT,</w:t>
      </w:r>
    </w:p>
    <w:p w14:paraId="36F9C1D3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`Nome` </w:t>
      </w:r>
      <w:proofErr w:type="spellStart"/>
      <w:proofErr w:type="gramStart"/>
      <w:r w:rsidRPr="004E2F5A">
        <w:rPr>
          <w:rFonts w:ascii="Consolas" w:hAnsi="Consolas" w:cs="Arial"/>
          <w:bCs/>
          <w:sz w:val="14"/>
          <w:szCs w:val="24"/>
        </w:rPr>
        <w:t>varchar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45) NOT NULL,</w:t>
      </w:r>
    </w:p>
    <w:p w14:paraId="268D8A8E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`Tipo` </w:t>
      </w:r>
      <w:proofErr w:type="spellStart"/>
      <w:proofErr w:type="gramStart"/>
      <w:r w:rsidRPr="004E2F5A">
        <w:rPr>
          <w:rFonts w:ascii="Consolas" w:hAnsi="Consolas" w:cs="Arial"/>
          <w:bCs/>
          <w:sz w:val="14"/>
          <w:szCs w:val="24"/>
        </w:rPr>
        <w:t>varchar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45) NOT NULL,</w:t>
      </w:r>
    </w:p>
    <w:p w14:paraId="1F09275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CategoriaId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NULL,</w:t>
      </w:r>
    </w:p>
    <w:p w14:paraId="3D368EC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PRIMARY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`),</w:t>
      </w:r>
    </w:p>
    <w:p w14:paraId="710FD97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KEY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FK_Conteudo_Categoria_idx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CategoriaId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`),</w:t>
      </w:r>
    </w:p>
    <w:p w14:paraId="081638B2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CONSTRAINT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FK_Conteudo_Categoria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FOREIGN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CategoriaId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 REFERENCES `Categoria`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CategoriaId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 ON DELETE CASCADE</w:t>
      </w:r>
    </w:p>
    <w:p w14:paraId="5789BA63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);</w:t>
      </w:r>
    </w:p>
    <w:p w14:paraId="59C04ADE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</w:p>
    <w:p w14:paraId="41051DDC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INSERT INTO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VALUES (1,'Conteúdo 1','Filme',1</w:t>
      </w:r>
      <w:proofErr w:type="gramStart"/>
      <w:r w:rsidRPr="004E2F5A">
        <w:rPr>
          <w:rFonts w:ascii="Consolas" w:hAnsi="Consolas" w:cs="Arial"/>
          <w:bCs/>
          <w:sz w:val="14"/>
          <w:szCs w:val="24"/>
        </w:rPr>
        <w:t>),(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2,'Conteúdo 2','Série',2),(3,'Conteúdo 3','Filme',3),(4,'Conteúdo 4','Filme',1);</w:t>
      </w:r>
    </w:p>
    <w:p w14:paraId="7C575A62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</w:p>
    <w:p w14:paraId="3E335D29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CREATE TABLE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ConteudoAvaliacao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(</w:t>
      </w:r>
    </w:p>
    <w:p w14:paraId="5389B59A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NULL,</w:t>
      </w:r>
    </w:p>
    <w:p w14:paraId="6508A843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NULL,</w:t>
      </w:r>
    </w:p>
    <w:p w14:paraId="182C11F2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Avaliacao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smallint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NULL,</w:t>
      </w:r>
    </w:p>
    <w:p w14:paraId="6DB93133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PRIMARY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ConteudoId</w:t>
      </w:r>
      <w:proofErr w:type="spellEnd"/>
      <w:proofErr w:type="gramStart"/>
      <w:r w:rsidRPr="004E2F5A">
        <w:rPr>
          <w:rFonts w:ascii="Consolas" w:hAnsi="Consolas" w:cs="Arial"/>
          <w:bCs/>
          <w:sz w:val="14"/>
          <w:szCs w:val="24"/>
        </w:rPr>
        <w:t>`,`</w:t>
      </w:r>
      <w:proofErr w:type="spellStart"/>
      <w:proofErr w:type="gramEnd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`),</w:t>
      </w:r>
    </w:p>
    <w:p w14:paraId="74A16BE2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KEY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FK_ConteudoAvaliacao_Usuario_idx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`),</w:t>
      </w:r>
    </w:p>
    <w:p w14:paraId="6FB4AEC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CONSTRAINT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FK_ConteudoAvaliacao_Conteudo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FOREIGN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 REFERENCES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ConteudoId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 ON DELETE CASCADE,</w:t>
      </w:r>
    </w:p>
    <w:p w14:paraId="01A1842D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CONSTRAINT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FK_ConteudoAvaliacao_Usuario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FOREIGN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 REFERENCES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 ON DELETE CASCADE</w:t>
      </w:r>
    </w:p>
    <w:p w14:paraId="2C586646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);</w:t>
      </w:r>
    </w:p>
    <w:p w14:paraId="5658608C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</w:p>
    <w:p w14:paraId="177CCD6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lastRenderedPageBreak/>
        <w:t>CREATE TABLE `Perfil` (</w:t>
      </w:r>
    </w:p>
    <w:p w14:paraId="29E02E20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PerfilId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 AUTO_INCREMENT,</w:t>
      </w:r>
    </w:p>
    <w:p w14:paraId="18564F5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`Nome` </w:t>
      </w:r>
      <w:proofErr w:type="spellStart"/>
      <w:proofErr w:type="gramStart"/>
      <w:r w:rsidRPr="004E2F5A">
        <w:rPr>
          <w:rFonts w:ascii="Consolas" w:hAnsi="Consolas" w:cs="Arial"/>
          <w:bCs/>
          <w:sz w:val="14"/>
          <w:szCs w:val="24"/>
        </w:rPr>
        <w:t>varchar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(</w:t>
      </w:r>
      <w:proofErr w:type="gramEnd"/>
      <w:r w:rsidRPr="004E2F5A">
        <w:rPr>
          <w:rFonts w:ascii="Consolas" w:hAnsi="Consolas" w:cs="Arial"/>
          <w:bCs/>
          <w:sz w:val="14"/>
          <w:szCs w:val="24"/>
        </w:rPr>
        <w:t>45) NOT NULL,</w:t>
      </w:r>
    </w:p>
    <w:p w14:paraId="422E0ADA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`Tipo`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smallint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NULL,</w:t>
      </w:r>
    </w:p>
    <w:p w14:paraId="7B63360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` 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int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 xml:space="preserve"> NOT NULL,</w:t>
      </w:r>
    </w:p>
    <w:p w14:paraId="281C3C14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PRIMARY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PerfilId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`),</w:t>
      </w:r>
    </w:p>
    <w:p w14:paraId="5E399239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KEY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FK_Perfil_Usuario_idx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`),</w:t>
      </w:r>
    </w:p>
    <w:p w14:paraId="61AB6F12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 xml:space="preserve">  CONSTRAINT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FK_Perfil_Usuario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FOREIGN KEY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 REFERENCES 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 (`</w:t>
      </w:r>
      <w:proofErr w:type="spellStart"/>
      <w:r w:rsidRPr="004E2F5A">
        <w:rPr>
          <w:rFonts w:ascii="Consolas" w:hAnsi="Consolas" w:cs="Arial"/>
          <w:bCs/>
          <w:sz w:val="14"/>
          <w:szCs w:val="24"/>
        </w:rPr>
        <w:t>UsuarioId</w:t>
      </w:r>
      <w:proofErr w:type="spellEnd"/>
      <w:r w:rsidRPr="004E2F5A">
        <w:rPr>
          <w:rFonts w:ascii="Consolas" w:hAnsi="Consolas" w:cs="Arial"/>
          <w:bCs/>
          <w:sz w:val="14"/>
          <w:szCs w:val="24"/>
        </w:rPr>
        <w:t>`) ON DELETE CASCADE</w:t>
      </w:r>
    </w:p>
    <w:p w14:paraId="08D0E1A1" w14:textId="77777777" w:rsidR="00262CE7" w:rsidRPr="004E2F5A" w:rsidRDefault="00262CE7" w:rsidP="00262CE7">
      <w:pPr>
        <w:pStyle w:val="Cabealho"/>
        <w:rPr>
          <w:rFonts w:ascii="Consolas" w:hAnsi="Consolas" w:cs="Arial"/>
          <w:bCs/>
          <w:sz w:val="14"/>
          <w:szCs w:val="24"/>
        </w:rPr>
      </w:pPr>
      <w:r w:rsidRPr="004E2F5A">
        <w:rPr>
          <w:rFonts w:ascii="Consolas" w:hAnsi="Consolas" w:cs="Arial"/>
          <w:bCs/>
          <w:sz w:val="14"/>
          <w:szCs w:val="24"/>
        </w:rPr>
        <w:t>);</w:t>
      </w:r>
    </w:p>
    <w:p w14:paraId="244C3876" w14:textId="16B17B89" w:rsidR="00014791" w:rsidRPr="00262CE7" w:rsidRDefault="00014791" w:rsidP="00262CE7">
      <w:pPr>
        <w:pStyle w:val="Cabealho"/>
        <w:rPr>
          <w:rFonts w:ascii="Consolas" w:hAnsi="Consolas" w:cs="Arial"/>
          <w:b/>
          <w:bCs/>
          <w:sz w:val="24"/>
          <w:szCs w:val="24"/>
        </w:rPr>
      </w:pPr>
    </w:p>
    <w:p w14:paraId="17126C87" w14:textId="77777777" w:rsidR="0024142A" w:rsidRPr="00DD6F33" w:rsidRDefault="0024142A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24142A" w:rsidRPr="00DD6F33" w:rsidSect="00D2127E">
      <w:headerReference w:type="default" r:id="rId9"/>
      <w:footerReference w:type="default" r:id="rId10"/>
      <w:footerReference w:type="first" r:id="rId11"/>
      <w:pgSz w:w="11907" w:h="16840" w:code="9"/>
      <w:pgMar w:top="720" w:right="720" w:bottom="720" w:left="720" w:header="51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E2BFF" w14:textId="77777777" w:rsidR="00E74DB2" w:rsidRDefault="00E74DB2">
      <w:r>
        <w:separator/>
      </w:r>
    </w:p>
  </w:endnote>
  <w:endnote w:type="continuationSeparator" w:id="0">
    <w:p w14:paraId="4750A2A5" w14:textId="77777777" w:rsidR="00E74DB2" w:rsidRDefault="00E7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A0EAF" w14:paraId="79F507AC" w14:textId="77777777" w:rsidTr="128F8739">
      <w:tc>
        <w:tcPr>
          <w:tcW w:w="3489" w:type="dxa"/>
        </w:tcPr>
        <w:p w14:paraId="40E05080" w14:textId="73963F43" w:rsidR="008A0EAF" w:rsidRDefault="008A0EAF" w:rsidP="128F8739">
          <w:pPr>
            <w:pStyle w:val="Cabealho"/>
            <w:ind w:left="-115"/>
          </w:pPr>
        </w:p>
      </w:tc>
      <w:tc>
        <w:tcPr>
          <w:tcW w:w="3489" w:type="dxa"/>
        </w:tcPr>
        <w:p w14:paraId="64158326" w14:textId="5E8E988B" w:rsidR="008A0EAF" w:rsidRDefault="008A0EAF" w:rsidP="128F8739">
          <w:pPr>
            <w:pStyle w:val="Cabealho"/>
            <w:jc w:val="center"/>
          </w:pPr>
        </w:p>
      </w:tc>
      <w:tc>
        <w:tcPr>
          <w:tcW w:w="3489" w:type="dxa"/>
        </w:tcPr>
        <w:p w14:paraId="35B8BB29" w14:textId="77EFA51F" w:rsidR="008A0EAF" w:rsidRDefault="008A0EAF" w:rsidP="128F8739">
          <w:pPr>
            <w:pStyle w:val="Cabealho"/>
            <w:ind w:right="-115"/>
            <w:jc w:val="right"/>
          </w:pPr>
        </w:p>
      </w:tc>
    </w:tr>
  </w:tbl>
  <w:p w14:paraId="3425DDF5" w14:textId="19F539C9" w:rsidR="008A0EAF" w:rsidRDefault="008A0EAF" w:rsidP="128F873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A0EAF" w14:paraId="46F8FB5B" w14:textId="77777777" w:rsidTr="128F8739">
      <w:tc>
        <w:tcPr>
          <w:tcW w:w="3489" w:type="dxa"/>
        </w:tcPr>
        <w:p w14:paraId="257CB3AE" w14:textId="6C0F6E35" w:rsidR="008A0EAF" w:rsidRDefault="008A0EAF" w:rsidP="128F8739">
          <w:pPr>
            <w:pStyle w:val="Cabealho"/>
            <w:ind w:left="-115"/>
          </w:pPr>
        </w:p>
      </w:tc>
      <w:tc>
        <w:tcPr>
          <w:tcW w:w="3489" w:type="dxa"/>
        </w:tcPr>
        <w:p w14:paraId="54750914" w14:textId="53131379" w:rsidR="008A0EAF" w:rsidRDefault="008A0EAF" w:rsidP="128F8739">
          <w:pPr>
            <w:pStyle w:val="Cabealho"/>
            <w:jc w:val="center"/>
          </w:pPr>
        </w:p>
      </w:tc>
      <w:tc>
        <w:tcPr>
          <w:tcW w:w="3489" w:type="dxa"/>
        </w:tcPr>
        <w:p w14:paraId="75B6609A" w14:textId="0400A539" w:rsidR="008A0EAF" w:rsidRDefault="008A0EAF" w:rsidP="128F8739">
          <w:pPr>
            <w:pStyle w:val="Cabealho"/>
            <w:ind w:right="-115"/>
            <w:jc w:val="right"/>
          </w:pPr>
        </w:p>
      </w:tc>
    </w:tr>
  </w:tbl>
  <w:p w14:paraId="5539152C" w14:textId="50BD6F1A" w:rsidR="008A0EAF" w:rsidRDefault="008A0EAF" w:rsidP="128F87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29F11" w14:textId="77777777" w:rsidR="00E74DB2" w:rsidRDefault="00E74DB2">
      <w:r>
        <w:separator/>
      </w:r>
    </w:p>
  </w:footnote>
  <w:footnote w:type="continuationSeparator" w:id="0">
    <w:p w14:paraId="40F5A530" w14:textId="77777777" w:rsidR="00E74DB2" w:rsidRDefault="00E74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A0EAF" w14:paraId="1F4FBB06" w14:textId="77777777" w:rsidTr="128F8739">
      <w:tc>
        <w:tcPr>
          <w:tcW w:w="3489" w:type="dxa"/>
        </w:tcPr>
        <w:p w14:paraId="6213E109" w14:textId="3E4267AC" w:rsidR="008A0EAF" w:rsidRDefault="008A0EAF" w:rsidP="128F8739">
          <w:pPr>
            <w:pStyle w:val="Cabealho"/>
            <w:ind w:left="-115"/>
          </w:pPr>
        </w:p>
      </w:tc>
      <w:tc>
        <w:tcPr>
          <w:tcW w:w="3489" w:type="dxa"/>
        </w:tcPr>
        <w:p w14:paraId="53455BAE" w14:textId="6219BDA8" w:rsidR="008A0EAF" w:rsidRDefault="008A0EAF" w:rsidP="128F8739">
          <w:pPr>
            <w:pStyle w:val="Cabealho"/>
            <w:jc w:val="center"/>
          </w:pPr>
        </w:p>
      </w:tc>
      <w:tc>
        <w:tcPr>
          <w:tcW w:w="3489" w:type="dxa"/>
        </w:tcPr>
        <w:p w14:paraId="0F6DA14D" w14:textId="7DBC95B5" w:rsidR="008A0EAF" w:rsidRDefault="008A0EAF" w:rsidP="128F8739">
          <w:pPr>
            <w:pStyle w:val="Cabealho"/>
            <w:ind w:right="-115"/>
            <w:jc w:val="right"/>
          </w:pPr>
        </w:p>
      </w:tc>
    </w:tr>
  </w:tbl>
  <w:p w14:paraId="6B9AA947" w14:textId="36A50869" w:rsidR="008A0EAF" w:rsidRDefault="008A0EAF" w:rsidP="128F87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516"/>
    <w:multiLevelType w:val="hybridMultilevel"/>
    <w:tmpl w:val="6324F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DA3"/>
    <w:multiLevelType w:val="hybridMultilevel"/>
    <w:tmpl w:val="EC1A37F6"/>
    <w:lvl w:ilvl="0" w:tplc="0B948F86">
      <w:start w:val="1"/>
      <w:numFmt w:val="lowerLetter"/>
      <w:lvlText w:val="%1."/>
      <w:lvlJc w:val="left"/>
      <w:pPr>
        <w:ind w:left="1776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440396"/>
    <w:multiLevelType w:val="hybridMultilevel"/>
    <w:tmpl w:val="83280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46ABC"/>
    <w:multiLevelType w:val="hybridMultilevel"/>
    <w:tmpl w:val="8F681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A50E2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/>
        <w:sz w:val="18"/>
      </w:rPr>
    </w:lvl>
    <w:lvl w:ilvl="2" w:tplc="07DE3B22">
      <w:start w:val="1"/>
      <w:numFmt w:val="lowerLetter"/>
      <w:lvlText w:val="%3)"/>
      <w:lvlJc w:val="right"/>
      <w:pPr>
        <w:ind w:left="2160" w:hanging="180"/>
      </w:pPr>
      <w:rPr>
        <w:rFonts w:asciiTheme="minorHAnsi" w:eastAsia="Times New Roman" w:hAnsiTheme="minorHAnsi" w:cstheme="minorHAnsi"/>
        <w:b w:val="0"/>
        <w:i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D093F"/>
    <w:multiLevelType w:val="hybridMultilevel"/>
    <w:tmpl w:val="E59AD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9325A"/>
    <w:multiLevelType w:val="multilevel"/>
    <w:tmpl w:val="CDE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36EF"/>
    <w:multiLevelType w:val="hybridMultilevel"/>
    <w:tmpl w:val="35345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831E9"/>
    <w:multiLevelType w:val="hybridMultilevel"/>
    <w:tmpl w:val="D1764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E7351"/>
    <w:multiLevelType w:val="hybridMultilevel"/>
    <w:tmpl w:val="69FEBF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BE03C0"/>
    <w:multiLevelType w:val="hybridMultilevel"/>
    <w:tmpl w:val="342E4D9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6B50252"/>
    <w:multiLevelType w:val="hybridMultilevel"/>
    <w:tmpl w:val="58B8D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267C4"/>
    <w:multiLevelType w:val="hybridMultilevel"/>
    <w:tmpl w:val="11487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81661"/>
    <w:multiLevelType w:val="hybridMultilevel"/>
    <w:tmpl w:val="ABFC90EC"/>
    <w:lvl w:ilvl="0" w:tplc="51B023A2">
      <w:start w:val="1"/>
      <w:numFmt w:val="upperLetter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 w:val="0"/>
        <w:i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7D4379"/>
    <w:multiLevelType w:val="hybridMultilevel"/>
    <w:tmpl w:val="5314A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E3286"/>
    <w:multiLevelType w:val="hybridMultilevel"/>
    <w:tmpl w:val="D36A4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063BD"/>
    <w:multiLevelType w:val="hybridMultilevel"/>
    <w:tmpl w:val="0EC02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130DE"/>
    <w:multiLevelType w:val="hybridMultilevel"/>
    <w:tmpl w:val="F356DD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03B83"/>
    <w:multiLevelType w:val="multilevel"/>
    <w:tmpl w:val="BE0C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B58D9"/>
    <w:multiLevelType w:val="multilevel"/>
    <w:tmpl w:val="9D5E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9325D"/>
    <w:multiLevelType w:val="hybridMultilevel"/>
    <w:tmpl w:val="A6940876"/>
    <w:lvl w:ilvl="0" w:tplc="160083B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A8B0E450">
      <w:start w:val="1"/>
      <w:numFmt w:val="upperRoman"/>
      <w:lvlText w:val="%2."/>
      <w:lvlJc w:val="right"/>
      <w:pPr>
        <w:ind w:left="1080" w:hanging="360"/>
      </w:pPr>
      <w:rPr>
        <w:i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D05223"/>
    <w:multiLevelType w:val="hybridMultilevel"/>
    <w:tmpl w:val="9FB20C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7349C4"/>
    <w:multiLevelType w:val="multilevel"/>
    <w:tmpl w:val="5686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614261"/>
    <w:multiLevelType w:val="hybridMultilevel"/>
    <w:tmpl w:val="7AB6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31CA3"/>
    <w:multiLevelType w:val="hybridMultilevel"/>
    <w:tmpl w:val="2DC68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83756">
    <w:abstractNumId w:val="19"/>
  </w:num>
  <w:num w:numId="2" w16cid:durableId="553350219">
    <w:abstractNumId w:val="12"/>
  </w:num>
  <w:num w:numId="3" w16cid:durableId="1158113791">
    <w:abstractNumId w:val="20"/>
  </w:num>
  <w:num w:numId="4" w16cid:durableId="872769801">
    <w:abstractNumId w:val="3"/>
  </w:num>
  <w:num w:numId="5" w16cid:durableId="1580597441">
    <w:abstractNumId w:val="1"/>
  </w:num>
  <w:num w:numId="6" w16cid:durableId="1593585741">
    <w:abstractNumId w:val="0"/>
  </w:num>
  <w:num w:numId="7" w16cid:durableId="109514519">
    <w:abstractNumId w:val="10"/>
  </w:num>
  <w:num w:numId="8" w16cid:durableId="1580410041">
    <w:abstractNumId w:val="16"/>
  </w:num>
  <w:num w:numId="9" w16cid:durableId="1299796231">
    <w:abstractNumId w:val="8"/>
  </w:num>
  <w:num w:numId="10" w16cid:durableId="1205557608">
    <w:abstractNumId w:val="7"/>
  </w:num>
  <w:num w:numId="11" w16cid:durableId="246771436">
    <w:abstractNumId w:val="14"/>
  </w:num>
  <w:num w:numId="12" w16cid:durableId="419719683">
    <w:abstractNumId w:val="6"/>
  </w:num>
  <w:num w:numId="13" w16cid:durableId="1218928754">
    <w:abstractNumId w:val="9"/>
  </w:num>
  <w:num w:numId="14" w16cid:durableId="1085150982">
    <w:abstractNumId w:val="2"/>
  </w:num>
  <w:num w:numId="15" w16cid:durableId="584454608">
    <w:abstractNumId w:val="13"/>
  </w:num>
  <w:num w:numId="16" w16cid:durableId="1235358466">
    <w:abstractNumId w:val="11"/>
  </w:num>
  <w:num w:numId="17" w16cid:durableId="1546521585">
    <w:abstractNumId w:val="22"/>
  </w:num>
  <w:num w:numId="18" w16cid:durableId="1881166512">
    <w:abstractNumId w:val="23"/>
  </w:num>
  <w:num w:numId="19" w16cid:durableId="942810503">
    <w:abstractNumId w:val="4"/>
  </w:num>
  <w:num w:numId="20" w16cid:durableId="1594974622">
    <w:abstractNumId w:val="15"/>
  </w:num>
  <w:num w:numId="21" w16cid:durableId="1129938702">
    <w:abstractNumId w:val="21"/>
  </w:num>
  <w:num w:numId="22" w16cid:durableId="1846751107">
    <w:abstractNumId w:val="18"/>
  </w:num>
  <w:num w:numId="23" w16cid:durableId="809982567">
    <w:abstractNumId w:val="17"/>
  </w:num>
  <w:num w:numId="24" w16cid:durableId="135222258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466"/>
    <w:rsid w:val="00000381"/>
    <w:rsid w:val="00004028"/>
    <w:rsid w:val="00007CF6"/>
    <w:rsid w:val="00010399"/>
    <w:rsid w:val="00010D39"/>
    <w:rsid w:val="00014791"/>
    <w:rsid w:val="00015CE6"/>
    <w:rsid w:val="00017DEA"/>
    <w:rsid w:val="0002501C"/>
    <w:rsid w:val="000259CE"/>
    <w:rsid w:val="00031DDE"/>
    <w:rsid w:val="00033136"/>
    <w:rsid w:val="00035056"/>
    <w:rsid w:val="00052526"/>
    <w:rsid w:val="0006332E"/>
    <w:rsid w:val="00066447"/>
    <w:rsid w:val="0007040F"/>
    <w:rsid w:val="00074B8F"/>
    <w:rsid w:val="00075DDB"/>
    <w:rsid w:val="000774D3"/>
    <w:rsid w:val="00086FBF"/>
    <w:rsid w:val="0008708D"/>
    <w:rsid w:val="00093DFD"/>
    <w:rsid w:val="000963C6"/>
    <w:rsid w:val="00097274"/>
    <w:rsid w:val="000A1CD2"/>
    <w:rsid w:val="000A6B4B"/>
    <w:rsid w:val="000B2200"/>
    <w:rsid w:val="000B384E"/>
    <w:rsid w:val="000B7723"/>
    <w:rsid w:val="000C03A9"/>
    <w:rsid w:val="000C4818"/>
    <w:rsid w:val="000C50AB"/>
    <w:rsid w:val="000D3C11"/>
    <w:rsid w:val="000D69DB"/>
    <w:rsid w:val="000E288C"/>
    <w:rsid w:val="000E3585"/>
    <w:rsid w:val="000F4B8D"/>
    <w:rsid w:val="000F4CC9"/>
    <w:rsid w:val="000F6AB0"/>
    <w:rsid w:val="0010562E"/>
    <w:rsid w:val="0010623C"/>
    <w:rsid w:val="0011093E"/>
    <w:rsid w:val="00112AAA"/>
    <w:rsid w:val="0011596C"/>
    <w:rsid w:val="00126910"/>
    <w:rsid w:val="00130A03"/>
    <w:rsid w:val="00132EF6"/>
    <w:rsid w:val="00137366"/>
    <w:rsid w:val="00141E8A"/>
    <w:rsid w:val="001453B9"/>
    <w:rsid w:val="00145C41"/>
    <w:rsid w:val="001515F6"/>
    <w:rsid w:val="00161D49"/>
    <w:rsid w:val="001634B2"/>
    <w:rsid w:val="00164569"/>
    <w:rsid w:val="001738CE"/>
    <w:rsid w:val="00173924"/>
    <w:rsid w:val="00180536"/>
    <w:rsid w:val="001A017B"/>
    <w:rsid w:val="001A0BCB"/>
    <w:rsid w:val="001A4587"/>
    <w:rsid w:val="001B0AC7"/>
    <w:rsid w:val="001B4C21"/>
    <w:rsid w:val="001B696E"/>
    <w:rsid w:val="001D3452"/>
    <w:rsid w:val="001D3D20"/>
    <w:rsid w:val="001D56AF"/>
    <w:rsid w:val="001D6857"/>
    <w:rsid w:val="001E0B53"/>
    <w:rsid w:val="001E3ADB"/>
    <w:rsid w:val="001E3E84"/>
    <w:rsid w:val="001E7471"/>
    <w:rsid w:val="001E7E18"/>
    <w:rsid w:val="001F250A"/>
    <w:rsid w:val="001F27A9"/>
    <w:rsid w:val="001F57E9"/>
    <w:rsid w:val="0020405E"/>
    <w:rsid w:val="00210BF8"/>
    <w:rsid w:val="002146D5"/>
    <w:rsid w:val="00215275"/>
    <w:rsid w:val="0021601D"/>
    <w:rsid w:val="00224FD2"/>
    <w:rsid w:val="00226E6D"/>
    <w:rsid w:val="00231F80"/>
    <w:rsid w:val="0024142A"/>
    <w:rsid w:val="00244CA6"/>
    <w:rsid w:val="00262891"/>
    <w:rsid w:val="00262CE7"/>
    <w:rsid w:val="00276272"/>
    <w:rsid w:val="00276FFC"/>
    <w:rsid w:val="00284A6D"/>
    <w:rsid w:val="00286079"/>
    <w:rsid w:val="00293490"/>
    <w:rsid w:val="002946A7"/>
    <w:rsid w:val="002A1325"/>
    <w:rsid w:val="002C5526"/>
    <w:rsid w:val="002C6839"/>
    <w:rsid w:val="002D1BE0"/>
    <w:rsid w:val="002D1CBD"/>
    <w:rsid w:val="002D1E3B"/>
    <w:rsid w:val="002D2566"/>
    <w:rsid w:val="002D3DB1"/>
    <w:rsid w:val="002D4DB5"/>
    <w:rsid w:val="002D7AD9"/>
    <w:rsid w:val="002E0CEB"/>
    <w:rsid w:val="002F5BED"/>
    <w:rsid w:val="003112D3"/>
    <w:rsid w:val="003177B7"/>
    <w:rsid w:val="00320B25"/>
    <w:rsid w:val="00321DC6"/>
    <w:rsid w:val="003268C7"/>
    <w:rsid w:val="00326EB0"/>
    <w:rsid w:val="00327C14"/>
    <w:rsid w:val="00331043"/>
    <w:rsid w:val="00334158"/>
    <w:rsid w:val="003352D7"/>
    <w:rsid w:val="003569C1"/>
    <w:rsid w:val="003577E3"/>
    <w:rsid w:val="00362E75"/>
    <w:rsid w:val="0036451D"/>
    <w:rsid w:val="00370476"/>
    <w:rsid w:val="0037352B"/>
    <w:rsid w:val="00374A51"/>
    <w:rsid w:val="0037758B"/>
    <w:rsid w:val="00380F96"/>
    <w:rsid w:val="00382162"/>
    <w:rsid w:val="00385540"/>
    <w:rsid w:val="00391146"/>
    <w:rsid w:val="00392EE2"/>
    <w:rsid w:val="0039631F"/>
    <w:rsid w:val="00396DF0"/>
    <w:rsid w:val="003A0DC0"/>
    <w:rsid w:val="003A133F"/>
    <w:rsid w:val="003B416C"/>
    <w:rsid w:val="003B721F"/>
    <w:rsid w:val="003B7666"/>
    <w:rsid w:val="003C013A"/>
    <w:rsid w:val="003C343C"/>
    <w:rsid w:val="003C3C2F"/>
    <w:rsid w:val="003C5DF0"/>
    <w:rsid w:val="003C5E2D"/>
    <w:rsid w:val="003D450C"/>
    <w:rsid w:val="003E008B"/>
    <w:rsid w:val="003E5647"/>
    <w:rsid w:val="003E79A6"/>
    <w:rsid w:val="003F5963"/>
    <w:rsid w:val="0040011E"/>
    <w:rsid w:val="004009CF"/>
    <w:rsid w:val="00400DEE"/>
    <w:rsid w:val="004026E1"/>
    <w:rsid w:val="00405A64"/>
    <w:rsid w:val="0041369A"/>
    <w:rsid w:val="00414640"/>
    <w:rsid w:val="004146F3"/>
    <w:rsid w:val="00416E89"/>
    <w:rsid w:val="0042059B"/>
    <w:rsid w:val="0042452D"/>
    <w:rsid w:val="00425355"/>
    <w:rsid w:val="00427034"/>
    <w:rsid w:val="00434D23"/>
    <w:rsid w:val="00442A44"/>
    <w:rsid w:val="00443403"/>
    <w:rsid w:val="004502C1"/>
    <w:rsid w:val="00450E0A"/>
    <w:rsid w:val="00454675"/>
    <w:rsid w:val="0046767A"/>
    <w:rsid w:val="00467CD9"/>
    <w:rsid w:val="00470FBF"/>
    <w:rsid w:val="00471262"/>
    <w:rsid w:val="00472873"/>
    <w:rsid w:val="00473481"/>
    <w:rsid w:val="00473D1C"/>
    <w:rsid w:val="00475FD0"/>
    <w:rsid w:val="00482DF9"/>
    <w:rsid w:val="00484C03"/>
    <w:rsid w:val="004920B4"/>
    <w:rsid w:val="00496695"/>
    <w:rsid w:val="00497842"/>
    <w:rsid w:val="004A215C"/>
    <w:rsid w:val="004B210C"/>
    <w:rsid w:val="004B5D63"/>
    <w:rsid w:val="004C216E"/>
    <w:rsid w:val="004C486B"/>
    <w:rsid w:val="004C6813"/>
    <w:rsid w:val="004C7C60"/>
    <w:rsid w:val="004D1CAA"/>
    <w:rsid w:val="004D3166"/>
    <w:rsid w:val="004D636A"/>
    <w:rsid w:val="004E0A48"/>
    <w:rsid w:val="004E0F3F"/>
    <w:rsid w:val="004E2EB4"/>
    <w:rsid w:val="004E2F5A"/>
    <w:rsid w:val="004E7CE1"/>
    <w:rsid w:val="004F2778"/>
    <w:rsid w:val="00507F01"/>
    <w:rsid w:val="00510FD4"/>
    <w:rsid w:val="005165BA"/>
    <w:rsid w:val="00516DCF"/>
    <w:rsid w:val="005224CC"/>
    <w:rsid w:val="00526AD8"/>
    <w:rsid w:val="005341F4"/>
    <w:rsid w:val="00536BE1"/>
    <w:rsid w:val="005370C1"/>
    <w:rsid w:val="00537CFE"/>
    <w:rsid w:val="00540666"/>
    <w:rsid w:val="00547320"/>
    <w:rsid w:val="00550440"/>
    <w:rsid w:val="00554462"/>
    <w:rsid w:val="00555671"/>
    <w:rsid w:val="005565A6"/>
    <w:rsid w:val="00560BCA"/>
    <w:rsid w:val="0056105F"/>
    <w:rsid w:val="005612B3"/>
    <w:rsid w:val="0056706B"/>
    <w:rsid w:val="00572048"/>
    <w:rsid w:val="00580430"/>
    <w:rsid w:val="00580F39"/>
    <w:rsid w:val="00584477"/>
    <w:rsid w:val="00592E1E"/>
    <w:rsid w:val="005931B8"/>
    <w:rsid w:val="00595461"/>
    <w:rsid w:val="005A30A9"/>
    <w:rsid w:val="005A5EFC"/>
    <w:rsid w:val="005B0F8C"/>
    <w:rsid w:val="005B5C3A"/>
    <w:rsid w:val="005C03B8"/>
    <w:rsid w:val="005D043C"/>
    <w:rsid w:val="005D28FD"/>
    <w:rsid w:val="005D353D"/>
    <w:rsid w:val="005E00F7"/>
    <w:rsid w:val="005E4771"/>
    <w:rsid w:val="005E6F1D"/>
    <w:rsid w:val="005F0D2A"/>
    <w:rsid w:val="005F2698"/>
    <w:rsid w:val="005F3B43"/>
    <w:rsid w:val="005F5327"/>
    <w:rsid w:val="006001B5"/>
    <w:rsid w:val="00604B95"/>
    <w:rsid w:val="00605FB8"/>
    <w:rsid w:val="0060714A"/>
    <w:rsid w:val="00615D74"/>
    <w:rsid w:val="006210A7"/>
    <w:rsid w:val="00623BD1"/>
    <w:rsid w:val="00627AEF"/>
    <w:rsid w:val="00632BA9"/>
    <w:rsid w:val="00633349"/>
    <w:rsid w:val="00633B0A"/>
    <w:rsid w:val="00635099"/>
    <w:rsid w:val="006366A1"/>
    <w:rsid w:val="00636DB1"/>
    <w:rsid w:val="0064172D"/>
    <w:rsid w:val="00644D1E"/>
    <w:rsid w:val="0064666A"/>
    <w:rsid w:val="00646FF4"/>
    <w:rsid w:val="0064720F"/>
    <w:rsid w:val="00656A66"/>
    <w:rsid w:val="00660155"/>
    <w:rsid w:val="00661BB3"/>
    <w:rsid w:val="00663E77"/>
    <w:rsid w:val="00664A53"/>
    <w:rsid w:val="00671782"/>
    <w:rsid w:val="006719F5"/>
    <w:rsid w:val="00676DBF"/>
    <w:rsid w:val="006777F8"/>
    <w:rsid w:val="00680C46"/>
    <w:rsid w:val="00680EF0"/>
    <w:rsid w:val="00682359"/>
    <w:rsid w:val="00683AF9"/>
    <w:rsid w:val="00684AE4"/>
    <w:rsid w:val="00686F19"/>
    <w:rsid w:val="00687AC9"/>
    <w:rsid w:val="00694692"/>
    <w:rsid w:val="006951AE"/>
    <w:rsid w:val="006965F2"/>
    <w:rsid w:val="00696F76"/>
    <w:rsid w:val="006A13F4"/>
    <w:rsid w:val="006A30CE"/>
    <w:rsid w:val="006A3F86"/>
    <w:rsid w:val="006A5999"/>
    <w:rsid w:val="006A6450"/>
    <w:rsid w:val="006C28C7"/>
    <w:rsid w:val="006D0C8A"/>
    <w:rsid w:val="006E1545"/>
    <w:rsid w:val="006F41B8"/>
    <w:rsid w:val="006F6C20"/>
    <w:rsid w:val="006F7FF0"/>
    <w:rsid w:val="007017B2"/>
    <w:rsid w:val="0070261F"/>
    <w:rsid w:val="00712766"/>
    <w:rsid w:val="00713FA2"/>
    <w:rsid w:val="00724101"/>
    <w:rsid w:val="00727174"/>
    <w:rsid w:val="00730EAC"/>
    <w:rsid w:val="007353AA"/>
    <w:rsid w:val="00737D07"/>
    <w:rsid w:val="00740DE2"/>
    <w:rsid w:val="007538E0"/>
    <w:rsid w:val="0075559A"/>
    <w:rsid w:val="00756AAA"/>
    <w:rsid w:val="00764110"/>
    <w:rsid w:val="007641A4"/>
    <w:rsid w:val="007652F0"/>
    <w:rsid w:val="007656C2"/>
    <w:rsid w:val="007661FB"/>
    <w:rsid w:val="007717BC"/>
    <w:rsid w:val="007726B8"/>
    <w:rsid w:val="00773B7E"/>
    <w:rsid w:val="00773BAF"/>
    <w:rsid w:val="00777825"/>
    <w:rsid w:val="0078430E"/>
    <w:rsid w:val="0078463D"/>
    <w:rsid w:val="00787516"/>
    <w:rsid w:val="00787955"/>
    <w:rsid w:val="007960C0"/>
    <w:rsid w:val="007965AF"/>
    <w:rsid w:val="007A2D16"/>
    <w:rsid w:val="007A7533"/>
    <w:rsid w:val="007B114D"/>
    <w:rsid w:val="007B5A7B"/>
    <w:rsid w:val="007B5F47"/>
    <w:rsid w:val="007C073D"/>
    <w:rsid w:val="007C6120"/>
    <w:rsid w:val="007C751F"/>
    <w:rsid w:val="007C7C4A"/>
    <w:rsid w:val="007D19C3"/>
    <w:rsid w:val="007E0F0E"/>
    <w:rsid w:val="007E3330"/>
    <w:rsid w:val="007E4655"/>
    <w:rsid w:val="00805C83"/>
    <w:rsid w:val="00810D33"/>
    <w:rsid w:val="00812F9C"/>
    <w:rsid w:val="00813A0F"/>
    <w:rsid w:val="00814E89"/>
    <w:rsid w:val="0082010D"/>
    <w:rsid w:val="00822C37"/>
    <w:rsid w:val="00827990"/>
    <w:rsid w:val="00830778"/>
    <w:rsid w:val="00835839"/>
    <w:rsid w:val="0083775F"/>
    <w:rsid w:val="0084710F"/>
    <w:rsid w:val="008574BE"/>
    <w:rsid w:val="008607C8"/>
    <w:rsid w:val="00863F3E"/>
    <w:rsid w:val="00870FF2"/>
    <w:rsid w:val="0087295C"/>
    <w:rsid w:val="00874339"/>
    <w:rsid w:val="00875289"/>
    <w:rsid w:val="00887AEB"/>
    <w:rsid w:val="0089496E"/>
    <w:rsid w:val="008953DF"/>
    <w:rsid w:val="00896B30"/>
    <w:rsid w:val="00896DFA"/>
    <w:rsid w:val="008A0EAF"/>
    <w:rsid w:val="008A16E6"/>
    <w:rsid w:val="008C0A6D"/>
    <w:rsid w:val="008C2EF0"/>
    <w:rsid w:val="008C2EFE"/>
    <w:rsid w:val="008C6582"/>
    <w:rsid w:val="008D44EE"/>
    <w:rsid w:val="008D5D7E"/>
    <w:rsid w:val="008E1F71"/>
    <w:rsid w:val="008E450A"/>
    <w:rsid w:val="008E619D"/>
    <w:rsid w:val="008F15EB"/>
    <w:rsid w:val="00900AE7"/>
    <w:rsid w:val="00903589"/>
    <w:rsid w:val="00911ACC"/>
    <w:rsid w:val="00914C2E"/>
    <w:rsid w:val="00914EA2"/>
    <w:rsid w:val="0092377A"/>
    <w:rsid w:val="00930509"/>
    <w:rsid w:val="0093059E"/>
    <w:rsid w:val="0093703E"/>
    <w:rsid w:val="00937B6C"/>
    <w:rsid w:val="009428C6"/>
    <w:rsid w:val="00952FD4"/>
    <w:rsid w:val="009535E5"/>
    <w:rsid w:val="00956C63"/>
    <w:rsid w:val="0096060E"/>
    <w:rsid w:val="009617A8"/>
    <w:rsid w:val="00965C7C"/>
    <w:rsid w:val="00974C51"/>
    <w:rsid w:val="00975E40"/>
    <w:rsid w:val="00982775"/>
    <w:rsid w:val="00982CC8"/>
    <w:rsid w:val="00984CEF"/>
    <w:rsid w:val="00992E07"/>
    <w:rsid w:val="009A0D0E"/>
    <w:rsid w:val="009A7BB2"/>
    <w:rsid w:val="009B166A"/>
    <w:rsid w:val="009B5645"/>
    <w:rsid w:val="009C07DD"/>
    <w:rsid w:val="009C33EF"/>
    <w:rsid w:val="009C4C35"/>
    <w:rsid w:val="009D0BDC"/>
    <w:rsid w:val="009D34E4"/>
    <w:rsid w:val="009D3C46"/>
    <w:rsid w:val="009D6F8C"/>
    <w:rsid w:val="009E480D"/>
    <w:rsid w:val="009E4D62"/>
    <w:rsid w:val="009F3FFE"/>
    <w:rsid w:val="009F5159"/>
    <w:rsid w:val="00A0137A"/>
    <w:rsid w:val="00A024BA"/>
    <w:rsid w:val="00A038D5"/>
    <w:rsid w:val="00A07F34"/>
    <w:rsid w:val="00A110ED"/>
    <w:rsid w:val="00A11AD4"/>
    <w:rsid w:val="00A127EB"/>
    <w:rsid w:val="00A12CB9"/>
    <w:rsid w:val="00A21EBA"/>
    <w:rsid w:val="00A24B34"/>
    <w:rsid w:val="00A31E4E"/>
    <w:rsid w:val="00A33FA2"/>
    <w:rsid w:val="00A349A6"/>
    <w:rsid w:val="00A351F5"/>
    <w:rsid w:val="00A40BA0"/>
    <w:rsid w:val="00A42560"/>
    <w:rsid w:val="00A518F4"/>
    <w:rsid w:val="00A52CF1"/>
    <w:rsid w:val="00A63204"/>
    <w:rsid w:val="00A70952"/>
    <w:rsid w:val="00A75FA7"/>
    <w:rsid w:val="00A775E3"/>
    <w:rsid w:val="00A86DBE"/>
    <w:rsid w:val="00A90CDA"/>
    <w:rsid w:val="00A9310C"/>
    <w:rsid w:val="00A94255"/>
    <w:rsid w:val="00AA24A1"/>
    <w:rsid w:val="00AA7616"/>
    <w:rsid w:val="00AB233E"/>
    <w:rsid w:val="00AB47AA"/>
    <w:rsid w:val="00AB72FE"/>
    <w:rsid w:val="00AC2086"/>
    <w:rsid w:val="00AC6DC2"/>
    <w:rsid w:val="00AC7207"/>
    <w:rsid w:val="00AD41DC"/>
    <w:rsid w:val="00AE6C97"/>
    <w:rsid w:val="00AF184B"/>
    <w:rsid w:val="00AF3509"/>
    <w:rsid w:val="00AF5DED"/>
    <w:rsid w:val="00AF7079"/>
    <w:rsid w:val="00AF7977"/>
    <w:rsid w:val="00B04C2F"/>
    <w:rsid w:val="00B13CAD"/>
    <w:rsid w:val="00B1412C"/>
    <w:rsid w:val="00B15FEF"/>
    <w:rsid w:val="00B212C1"/>
    <w:rsid w:val="00B230FD"/>
    <w:rsid w:val="00B34D85"/>
    <w:rsid w:val="00B37FC1"/>
    <w:rsid w:val="00B41889"/>
    <w:rsid w:val="00B43A46"/>
    <w:rsid w:val="00B50500"/>
    <w:rsid w:val="00B526D2"/>
    <w:rsid w:val="00B54FE4"/>
    <w:rsid w:val="00B55724"/>
    <w:rsid w:val="00B56B39"/>
    <w:rsid w:val="00B57E40"/>
    <w:rsid w:val="00B6223E"/>
    <w:rsid w:val="00B67F21"/>
    <w:rsid w:val="00B705C8"/>
    <w:rsid w:val="00B71005"/>
    <w:rsid w:val="00B717E0"/>
    <w:rsid w:val="00B72C1C"/>
    <w:rsid w:val="00B740CA"/>
    <w:rsid w:val="00B77D08"/>
    <w:rsid w:val="00B80779"/>
    <w:rsid w:val="00B80CBE"/>
    <w:rsid w:val="00B931EB"/>
    <w:rsid w:val="00BA7E74"/>
    <w:rsid w:val="00BB2872"/>
    <w:rsid w:val="00BC3B12"/>
    <w:rsid w:val="00BC3BF1"/>
    <w:rsid w:val="00BC4870"/>
    <w:rsid w:val="00BC7F85"/>
    <w:rsid w:val="00BD2AFC"/>
    <w:rsid w:val="00BD305B"/>
    <w:rsid w:val="00BD43C9"/>
    <w:rsid w:val="00BE305D"/>
    <w:rsid w:val="00BF27E8"/>
    <w:rsid w:val="00BF4040"/>
    <w:rsid w:val="00BF645E"/>
    <w:rsid w:val="00C035DF"/>
    <w:rsid w:val="00C05A25"/>
    <w:rsid w:val="00C0689D"/>
    <w:rsid w:val="00C0743F"/>
    <w:rsid w:val="00C07B13"/>
    <w:rsid w:val="00C12B81"/>
    <w:rsid w:val="00C16285"/>
    <w:rsid w:val="00C21034"/>
    <w:rsid w:val="00C252EF"/>
    <w:rsid w:val="00C2666C"/>
    <w:rsid w:val="00C2768F"/>
    <w:rsid w:val="00C32025"/>
    <w:rsid w:val="00C33DC0"/>
    <w:rsid w:val="00C35AFB"/>
    <w:rsid w:val="00C374AB"/>
    <w:rsid w:val="00C4434B"/>
    <w:rsid w:val="00C46EFE"/>
    <w:rsid w:val="00C50D99"/>
    <w:rsid w:val="00C51A30"/>
    <w:rsid w:val="00C61F16"/>
    <w:rsid w:val="00C71A17"/>
    <w:rsid w:val="00C732B1"/>
    <w:rsid w:val="00C74425"/>
    <w:rsid w:val="00C773B4"/>
    <w:rsid w:val="00C83AE0"/>
    <w:rsid w:val="00C84444"/>
    <w:rsid w:val="00C8457F"/>
    <w:rsid w:val="00C865BF"/>
    <w:rsid w:val="00C87716"/>
    <w:rsid w:val="00C95B3D"/>
    <w:rsid w:val="00C96368"/>
    <w:rsid w:val="00CA1C39"/>
    <w:rsid w:val="00CB051F"/>
    <w:rsid w:val="00CB0D8D"/>
    <w:rsid w:val="00CB129F"/>
    <w:rsid w:val="00CB44FE"/>
    <w:rsid w:val="00CC3B62"/>
    <w:rsid w:val="00CD0599"/>
    <w:rsid w:val="00CD47A9"/>
    <w:rsid w:val="00CD747B"/>
    <w:rsid w:val="00CF0ED6"/>
    <w:rsid w:val="00CF1701"/>
    <w:rsid w:val="00CF1F46"/>
    <w:rsid w:val="00D037AE"/>
    <w:rsid w:val="00D047CE"/>
    <w:rsid w:val="00D14380"/>
    <w:rsid w:val="00D1558C"/>
    <w:rsid w:val="00D2127E"/>
    <w:rsid w:val="00D2648C"/>
    <w:rsid w:val="00D30569"/>
    <w:rsid w:val="00D347A3"/>
    <w:rsid w:val="00D4367D"/>
    <w:rsid w:val="00D43FA5"/>
    <w:rsid w:val="00D479B3"/>
    <w:rsid w:val="00D5045B"/>
    <w:rsid w:val="00D553E1"/>
    <w:rsid w:val="00D574FA"/>
    <w:rsid w:val="00D57D4D"/>
    <w:rsid w:val="00D70435"/>
    <w:rsid w:val="00D71FBE"/>
    <w:rsid w:val="00D73E85"/>
    <w:rsid w:val="00D73FA2"/>
    <w:rsid w:val="00D814BE"/>
    <w:rsid w:val="00D8240A"/>
    <w:rsid w:val="00D85B5D"/>
    <w:rsid w:val="00D92544"/>
    <w:rsid w:val="00D97E6C"/>
    <w:rsid w:val="00DA14C1"/>
    <w:rsid w:val="00DA239C"/>
    <w:rsid w:val="00DA2A6B"/>
    <w:rsid w:val="00DB24CC"/>
    <w:rsid w:val="00DB313A"/>
    <w:rsid w:val="00DB370E"/>
    <w:rsid w:val="00DC3B14"/>
    <w:rsid w:val="00DC67A7"/>
    <w:rsid w:val="00DD0181"/>
    <w:rsid w:val="00DD0883"/>
    <w:rsid w:val="00DD398C"/>
    <w:rsid w:val="00DD6F33"/>
    <w:rsid w:val="00DE0571"/>
    <w:rsid w:val="00DE30BD"/>
    <w:rsid w:val="00DE53F2"/>
    <w:rsid w:val="00DE5F8E"/>
    <w:rsid w:val="00DF281B"/>
    <w:rsid w:val="00DF3A64"/>
    <w:rsid w:val="00DF4CA5"/>
    <w:rsid w:val="00E0086E"/>
    <w:rsid w:val="00E00DF0"/>
    <w:rsid w:val="00E029A7"/>
    <w:rsid w:val="00E02B40"/>
    <w:rsid w:val="00E030C7"/>
    <w:rsid w:val="00E0735B"/>
    <w:rsid w:val="00E10646"/>
    <w:rsid w:val="00E10BE3"/>
    <w:rsid w:val="00E132A2"/>
    <w:rsid w:val="00E152AB"/>
    <w:rsid w:val="00E16248"/>
    <w:rsid w:val="00E356F6"/>
    <w:rsid w:val="00E378A2"/>
    <w:rsid w:val="00E44417"/>
    <w:rsid w:val="00E4456A"/>
    <w:rsid w:val="00E4489C"/>
    <w:rsid w:val="00E47F7B"/>
    <w:rsid w:val="00E52F3A"/>
    <w:rsid w:val="00E60758"/>
    <w:rsid w:val="00E645BC"/>
    <w:rsid w:val="00E64C1C"/>
    <w:rsid w:val="00E70A4F"/>
    <w:rsid w:val="00E72BDD"/>
    <w:rsid w:val="00E74DB2"/>
    <w:rsid w:val="00E826B3"/>
    <w:rsid w:val="00E82B98"/>
    <w:rsid w:val="00E84466"/>
    <w:rsid w:val="00E8467B"/>
    <w:rsid w:val="00E90ED8"/>
    <w:rsid w:val="00EA1A3F"/>
    <w:rsid w:val="00EA43E9"/>
    <w:rsid w:val="00EA4E49"/>
    <w:rsid w:val="00EA4F8B"/>
    <w:rsid w:val="00EA60CF"/>
    <w:rsid w:val="00EB3B14"/>
    <w:rsid w:val="00EB4050"/>
    <w:rsid w:val="00EB50C1"/>
    <w:rsid w:val="00EB514D"/>
    <w:rsid w:val="00ED00A1"/>
    <w:rsid w:val="00ED3339"/>
    <w:rsid w:val="00ED43C7"/>
    <w:rsid w:val="00EE0EA3"/>
    <w:rsid w:val="00EE1B99"/>
    <w:rsid w:val="00EE1D03"/>
    <w:rsid w:val="00EE2D2E"/>
    <w:rsid w:val="00EE49FD"/>
    <w:rsid w:val="00EE69D6"/>
    <w:rsid w:val="00EF0E55"/>
    <w:rsid w:val="00EF1519"/>
    <w:rsid w:val="00F02CE3"/>
    <w:rsid w:val="00F02ECD"/>
    <w:rsid w:val="00F04AE5"/>
    <w:rsid w:val="00F14ADB"/>
    <w:rsid w:val="00F15622"/>
    <w:rsid w:val="00F20B7B"/>
    <w:rsid w:val="00F25201"/>
    <w:rsid w:val="00F275FD"/>
    <w:rsid w:val="00F30006"/>
    <w:rsid w:val="00F35B42"/>
    <w:rsid w:val="00F463D8"/>
    <w:rsid w:val="00F50CF5"/>
    <w:rsid w:val="00F51A57"/>
    <w:rsid w:val="00F5276B"/>
    <w:rsid w:val="00F537B6"/>
    <w:rsid w:val="00F53AA9"/>
    <w:rsid w:val="00F60197"/>
    <w:rsid w:val="00F6791E"/>
    <w:rsid w:val="00F7681E"/>
    <w:rsid w:val="00F76D4F"/>
    <w:rsid w:val="00F80186"/>
    <w:rsid w:val="00F8074B"/>
    <w:rsid w:val="00F85756"/>
    <w:rsid w:val="00F95971"/>
    <w:rsid w:val="00F97557"/>
    <w:rsid w:val="00FA1651"/>
    <w:rsid w:val="00FA214D"/>
    <w:rsid w:val="00FA7156"/>
    <w:rsid w:val="00FB500B"/>
    <w:rsid w:val="00FB68E6"/>
    <w:rsid w:val="00FB79FE"/>
    <w:rsid w:val="00FD2B77"/>
    <w:rsid w:val="00FD52BD"/>
    <w:rsid w:val="00FF3A45"/>
    <w:rsid w:val="00FF4D01"/>
    <w:rsid w:val="128F8739"/>
    <w:rsid w:val="4D357C36"/>
    <w:rsid w:val="742D3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F64C48F"/>
  <w15:docId w15:val="{3062B78F-5EE2-43BD-8A60-DA2B08EC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85"/>
  </w:style>
  <w:style w:type="paragraph" w:styleId="Ttulo1">
    <w:name w:val="heading 1"/>
    <w:basedOn w:val="Normal"/>
    <w:next w:val="Normal"/>
    <w:qFormat/>
    <w:rsid w:val="00740DE2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740DE2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740DE2"/>
    <w:pPr>
      <w:keepNext/>
      <w:jc w:val="center"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740DE2"/>
    <w:pPr>
      <w:keepNext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740DE2"/>
    <w:pPr>
      <w:keepNext/>
      <w:spacing w:line="360" w:lineRule="auto"/>
      <w:jc w:val="both"/>
      <w:outlineLvl w:val="4"/>
    </w:pPr>
    <w:rPr>
      <w:rFonts w:ascii="Verdana" w:hAnsi="Verdana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740DE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40DE2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740DE2"/>
    <w:pPr>
      <w:jc w:val="both"/>
    </w:pPr>
  </w:style>
  <w:style w:type="paragraph" w:styleId="Corpodetexto2">
    <w:name w:val="Body Text 2"/>
    <w:basedOn w:val="Normal"/>
    <w:semiHidden/>
    <w:rsid w:val="00740DE2"/>
    <w:pPr>
      <w:jc w:val="both"/>
    </w:pPr>
    <w:rPr>
      <w:sz w:val="24"/>
    </w:rPr>
  </w:style>
  <w:style w:type="paragraph" w:styleId="Corpodetexto3">
    <w:name w:val="Body Text 3"/>
    <w:basedOn w:val="Normal"/>
    <w:semiHidden/>
    <w:rsid w:val="00740DE2"/>
    <w:rPr>
      <w:sz w:val="24"/>
    </w:rPr>
  </w:style>
  <w:style w:type="character" w:styleId="Hyperlink">
    <w:name w:val="Hyperlink"/>
    <w:basedOn w:val="Fontepargpadro"/>
    <w:semiHidden/>
    <w:rsid w:val="00740DE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1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16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951A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99"/>
    <w:qFormat/>
    <w:rsid w:val="001515F6"/>
    <w:pPr>
      <w:ind w:left="720"/>
      <w:contextualSpacing/>
    </w:pPr>
  </w:style>
  <w:style w:type="table" w:styleId="Tabelacomgrade">
    <w:name w:val="Table Grid"/>
    <w:basedOn w:val="Tabelanormal"/>
    <w:uiPriority w:val="59"/>
    <w:rsid w:val="00ED43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semiHidden/>
    <w:rsid w:val="005D043C"/>
  </w:style>
  <w:style w:type="character" w:customStyle="1" w:styleId="frasestyle1">
    <w:name w:val="frasestyle1"/>
    <w:basedOn w:val="Fontepargpadro"/>
    <w:rsid w:val="00C61F16"/>
    <w:rPr>
      <w:rFonts w:ascii="Times New Roman" w:hAnsi="Times New Roman" w:cs="Times New Roman" w:hint="default"/>
      <w:sz w:val="33"/>
      <w:szCs w:val="33"/>
    </w:rPr>
  </w:style>
  <w:style w:type="character" w:customStyle="1" w:styleId="sentence">
    <w:name w:val="sentence"/>
    <w:basedOn w:val="Fontepargpadro"/>
    <w:rsid w:val="007641A4"/>
  </w:style>
  <w:style w:type="character" w:styleId="Forte">
    <w:name w:val="Strong"/>
    <w:basedOn w:val="Fontepargpadro"/>
    <w:uiPriority w:val="22"/>
    <w:qFormat/>
    <w:rsid w:val="00A21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878">
      <w:bodyDiv w:val="1"/>
      <w:marLeft w:val="63"/>
      <w:marRight w:val="63"/>
      <w:marTop w:val="63"/>
      <w:marBottom w:val="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1814">
                  <w:marLeft w:val="0"/>
                  <w:marRight w:val="0"/>
                  <w:marTop w:val="0"/>
                  <w:marBottom w:val="432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  <w:divsChild>
                    <w:div w:id="15871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9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Modelos\prova%20padrao%20fip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973D7-2116-4E91-A608-725753B4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prova padrao fipp.dot</Template>
  <TotalTime>2910</TotalTime>
  <Pages>4</Pages>
  <Words>920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Presidente Prudente, 22 de Março de 2002</vt:lpstr>
    </vt:vector>
  </TitlesOfParts>
  <Company>APEC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Presidente Prudente, 22 de Março de 2002</dc:title>
  <dc:creator>UNOESTE</dc:creator>
  <cp:lastModifiedBy>Brenda Miranda</cp:lastModifiedBy>
  <cp:revision>217</cp:revision>
  <cp:lastPrinted>2016-04-06T20:41:00Z</cp:lastPrinted>
  <dcterms:created xsi:type="dcterms:W3CDTF">2013-04-01T22:15:00Z</dcterms:created>
  <dcterms:modified xsi:type="dcterms:W3CDTF">2025-04-09T17:46:00Z</dcterms:modified>
</cp:coreProperties>
</file>